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33AA" w14:textId="77777777" w:rsidR="000F1A88" w:rsidRDefault="00E00498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14:paraId="0040CEE4" w14:textId="15DFB8DB" w:rsidR="000F1A88" w:rsidRDefault="00E00498" w:rsidP="00F813A7">
      <w:pPr>
        <w:pStyle w:val="5"/>
        <w:numPr>
          <w:ilvl w:val="0"/>
          <w:numId w:val="2"/>
        </w:numPr>
      </w:pPr>
      <w:r>
        <w:rPr>
          <w:rFonts w:hint="eastAsia"/>
        </w:rPr>
        <w:t>1.</w:t>
      </w:r>
      <w:r>
        <w:rPr>
          <w:rFonts w:hint="eastAsia"/>
        </w:rPr>
        <w:tab/>
      </w:r>
      <w:r w:rsidR="00C77503">
        <w:rPr>
          <w:rFonts w:hint="eastAsia"/>
        </w:rPr>
        <w:t>Linux</w:t>
      </w:r>
      <w:r w:rsidR="00C77503">
        <w:rPr>
          <w:rFonts w:hint="eastAsia"/>
        </w:rPr>
        <w:t>简介</w:t>
      </w:r>
      <w:r>
        <w:rPr>
          <w:rFonts w:hint="eastAsia"/>
        </w:rPr>
        <w:t>;</w:t>
      </w:r>
      <w:r>
        <w:rPr>
          <w:rFonts w:hint="eastAsia"/>
        </w:rPr>
        <w:t>（</w:t>
      </w:r>
      <w:r w:rsidR="0063790F">
        <w:rPr>
          <w:rFonts w:hint="eastAsia"/>
        </w:rPr>
        <w:t>知道</w:t>
      </w:r>
      <w:r>
        <w:rPr>
          <w:rFonts w:hint="eastAsia"/>
        </w:rPr>
        <w:t>）</w:t>
      </w:r>
    </w:p>
    <w:p w14:paraId="514DAB29" w14:textId="2585F9C0" w:rsidR="000F1A88" w:rsidRDefault="00F813A7">
      <w:pPr>
        <w:pStyle w:val="5"/>
        <w:numPr>
          <w:ilvl w:val="0"/>
          <w:numId w:val="2"/>
        </w:numPr>
      </w:pPr>
      <w:r>
        <w:rPr>
          <w:rFonts w:hint="eastAsia"/>
          <w:color w:val="FF0000"/>
        </w:rPr>
        <w:t>2</w:t>
      </w:r>
      <w:r w:rsidR="00E00498" w:rsidRPr="0054651D">
        <w:rPr>
          <w:rFonts w:hint="eastAsia"/>
          <w:color w:val="FF0000"/>
        </w:rPr>
        <w:t>.</w:t>
      </w:r>
      <w:r w:rsidR="00E00498" w:rsidRPr="0054651D">
        <w:rPr>
          <w:rFonts w:hint="eastAsia"/>
          <w:color w:val="FF0000"/>
        </w:rPr>
        <w:tab/>
      </w:r>
      <w:r w:rsidR="00231566" w:rsidRPr="0054651D">
        <w:rPr>
          <w:rFonts w:hint="eastAsia"/>
          <w:color w:val="FF0000"/>
        </w:rPr>
        <w:t>安装</w:t>
      </w:r>
      <w:r w:rsidR="00D36988" w:rsidRPr="0054651D">
        <w:rPr>
          <w:rFonts w:hint="eastAsia"/>
          <w:color w:val="FF0000"/>
        </w:rPr>
        <w:t>Centos</w:t>
      </w:r>
      <w:r w:rsidR="00D36988" w:rsidRPr="0054651D">
        <w:rPr>
          <w:rFonts w:hint="eastAsia"/>
          <w:color w:val="FF0000"/>
        </w:rPr>
        <w:t>或</w:t>
      </w:r>
      <w:r w:rsidR="00D36988" w:rsidRPr="0054651D">
        <w:rPr>
          <w:rFonts w:hint="eastAsia"/>
          <w:color w:val="FF0000"/>
        </w:rPr>
        <w:t>Ubuntu</w:t>
      </w:r>
      <w:r w:rsidR="00E00498" w:rsidRPr="0054651D">
        <w:rPr>
          <w:rFonts w:hint="eastAsia"/>
          <w:color w:val="FF0000"/>
        </w:rPr>
        <w:t>;</w:t>
      </w:r>
      <w:r w:rsidR="00E00498" w:rsidRPr="0054651D">
        <w:rPr>
          <w:rFonts w:hint="eastAsia"/>
          <w:color w:val="FF0000"/>
        </w:rPr>
        <w:t>（掌握）</w:t>
      </w:r>
    </w:p>
    <w:p w14:paraId="2BAC35CA" w14:textId="49A01C08" w:rsidR="000F1A88" w:rsidRDefault="00F813A7">
      <w:pPr>
        <w:pStyle w:val="5"/>
        <w:numPr>
          <w:ilvl w:val="0"/>
          <w:numId w:val="2"/>
        </w:numPr>
      </w:pPr>
      <w:r>
        <w:rPr>
          <w:rFonts w:hint="eastAsia"/>
          <w:color w:val="2F5496" w:themeColor="accent5" w:themeShade="BF"/>
        </w:rPr>
        <w:t>3</w:t>
      </w:r>
      <w:r w:rsidR="00E00498" w:rsidRPr="0054651D">
        <w:rPr>
          <w:rFonts w:hint="eastAsia"/>
          <w:color w:val="2F5496" w:themeColor="accent5" w:themeShade="BF"/>
        </w:rPr>
        <w:t>.</w:t>
      </w:r>
      <w:r w:rsidR="00E00498" w:rsidRPr="0054651D">
        <w:rPr>
          <w:rFonts w:hint="eastAsia"/>
          <w:color w:val="2F5496" w:themeColor="accent5" w:themeShade="BF"/>
        </w:rPr>
        <w:tab/>
      </w:r>
      <w:r w:rsidR="005F5999" w:rsidRPr="0054651D">
        <w:rPr>
          <w:color w:val="2F5496" w:themeColor="accent5" w:themeShade="BF"/>
        </w:rPr>
        <w:t>VIM</w:t>
      </w:r>
      <w:r w:rsidR="005F5999" w:rsidRPr="0054651D">
        <w:rPr>
          <w:rFonts w:hint="eastAsia"/>
          <w:color w:val="2F5496" w:themeColor="accent5" w:themeShade="BF"/>
        </w:rPr>
        <w:t>的使用；（熟悉）</w:t>
      </w:r>
    </w:p>
    <w:p w14:paraId="08984BD8" w14:textId="6D3CBFBF" w:rsidR="000F1A88" w:rsidRDefault="00F813A7">
      <w:pPr>
        <w:pStyle w:val="5"/>
        <w:numPr>
          <w:ilvl w:val="0"/>
          <w:numId w:val="2"/>
        </w:numPr>
      </w:pPr>
      <w:r>
        <w:rPr>
          <w:rFonts w:hint="eastAsia"/>
          <w:color w:val="FF0000"/>
        </w:rPr>
        <w:t>4</w:t>
      </w:r>
      <w:r w:rsidR="00E00498" w:rsidRPr="0054651D">
        <w:rPr>
          <w:rFonts w:hint="eastAsia"/>
          <w:color w:val="FF0000"/>
        </w:rPr>
        <w:t>.</w:t>
      </w:r>
      <w:r w:rsidR="00E00498" w:rsidRPr="0054651D">
        <w:rPr>
          <w:rFonts w:hint="eastAsia"/>
          <w:color w:val="FF0000"/>
        </w:rPr>
        <w:tab/>
      </w:r>
      <w:r w:rsidR="005F5999" w:rsidRPr="0054651D">
        <w:rPr>
          <w:rFonts w:hint="eastAsia"/>
          <w:color w:val="FF0000"/>
        </w:rPr>
        <w:t>SSH</w:t>
      </w:r>
      <w:r w:rsidR="005F5999" w:rsidRPr="0054651D">
        <w:rPr>
          <w:rFonts w:hint="eastAsia"/>
          <w:color w:val="FF0000"/>
        </w:rPr>
        <w:t>服务的安装及配置（掌握）</w:t>
      </w:r>
    </w:p>
    <w:p w14:paraId="55A25F8E" w14:textId="197DCCE5" w:rsidR="000F1A88" w:rsidRDefault="005F5999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简介</w:t>
      </w:r>
    </w:p>
    <w:p w14:paraId="484E25B9" w14:textId="04C108E7" w:rsidR="002345A4" w:rsidRPr="002345A4" w:rsidRDefault="005F5999" w:rsidP="002345A4">
      <w:pPr>
        <w:pStyle w:val="2"/>
        <w:ind w:left="777" w:right="210"/>
        <w:rPr>
          <w:rStyle w:val="ad"/>
          <w:b/>
          <w:bCs/>
        </w:rPr>
      </w:pPr>
      <w:r>
        <w:rPr>
          <w:rFonts w:hint="eastAsia"/>
        </w:rPr>
        <w:t>Linux</w:t>
      </w:r>
      <w:r>
        <w:rPr>
          <w:rFonts w:hint="eastAsia"/>
        </w:rPr>
        <w:t>是什么</w:t>
      </w:r>
    </w:p>
    <w:p w14:paraId="15987E09" w14:textId="084CE30E" w:rsidR="00A86759" w:rsidRPr="00AE0ED2" w:rsidRDefault="003A7CB7" w:rsidP="003A7CB7">
      <w:pPr>
        <w:pStyle w:val="coder"/>
        <w:rPr>
          <w:sz w:val="21"/>
          <w:szCs w:val="21"/>
        </w:rPr>
      </w:pPr>
      <w:r w:rsidRPr="00AE0ED2">
        <w:rPr>
          <w:rFonts w:hint="eastAsia"/>
          <w:sz w:val="21"/>
          <w:szCs w:val="21"/>
        </w:rPr>
        <w:t>【摘自维基百科】：</w:t>
      </w:r>
    </w:p>
    <w:p w14:paraId="7A8CD824" w14:textId="5934FEDE" w:rsidR="003A7CB7" w:rsidRPr="00AE0ED2" w:rsidRDefault="003A7CB7" w:rsidP="003A7CB7">
      <w:pPr>
        <w:pStyle w:val="coder"/>
        <w:rPr>
          <w:sz w:val="21"/>
          <w:szCs w:val="21"/>
        </w:rPr>
      </w:pPr>
      <w:r w:rsidRPr="00AE0ED2">
        <w:rPr>
          <w:rFonts w:hint="eastAsia"/>
          <w:sz w:val="21"/>
          <w:szCs w:val="21"/>
        </w:rPr>
        <w:tab/>
        <w:t>Linux</w:t>
      </w:r>
      <w:r w:rsidRPr="00AE0ED2">
        <w:rPr>
          <w:rFonts w:hint="eastAsia"/>
          <w:sz w:val="21"/>
          <w:szCs w:val="21"/>
        </w:rPr>
        <w:t>是一种自由和开放源代码的类</w:t>
      </w:r>
      <w:r w:rsidRPr="00AE0ED2">
        <w:rPr>
          <w:rFonts w:hint="eastAsia"/>
          <w:sz w:val="21"/>
          <w:szCs w:val="21"/>
        </w:rPr>
        <w:t>UNIX</w:t>
      </w:r>
      <w:r w:rsidRPr="00AE0ED2">
        <w:rPr>
          <w:rFonts w:hint="eastAsia"/>
          <w:sz w:val="21"/>
          <w:szCs w:val="21"/>
        </w:rPr>
        <w:t>操作系统。该操作系统的内核由</w:t>
      </w:r>
      <w:r w:rsidRPr="00AE0ED2">
        <w:rPr>
          <w:rFonts w:hint="eastAsia"/>
          <w:sz w:val="21"/>
          <w:szCs w:val="21"/>
        </w:rPr>
        <w:t>Linus Torvalds [</w:t>
      </w:r>
      <w:r w:rsidRPr="00AE0ED2">
        <w:rPr>
          <w:rFonts w:hint="eastAsia"/>
          <w:sz w:val="21"/>
          <w:szCs w:val="21"/>
        </w:rPr>
        <w:t>林纳斯·托瓦兹</w:t>
      </w:r>
      <w:r w:rsidRPr="00AE0ED2">
        <w:rPr>
          <w:rFonts w:hint="eastAsia"/>
          <w:sz w:val="21"/>
          <w:szCs w:val="21"/>
        </w:rPr>
        <w:t>]</w:t>
      </w:r>
      <w:r w:rsidRPr="00AE0ED2">
        <w:rPr>
          <w:rFonts w:hint="eastAsia"/>
          <w:sz w:val="21"/>
          <w:szCs w:val="21"/>
        </w:rPr>
        <w:t>在</w:t>
      </w:r>
      <w:r w:rsidRPr="00AE0ED2">
        <w:rPr>
          <w:rFonts w:hint="eastAsia"/>
          <w:sz w:val="21"/>
          <w:szCs w:val="21"/>
        </w:rPr>
        <w:t>1991</w:t>
      </w:r>
      <w:r w:rsidRPr="00AE0ED2">
        <w:rPr>
          <w:rFonts w:hint="eastAsia"/>
          <w:sz w:val="21"/>
          <w:szCs w:val="21"/>
        </w:rPr>
        <w:t>年</w:t>
      </w:r>
      <w:r w:rsidRPr="00AE0ED2">
        <w:rPr>
          <w:rFonts w:hint="eastAsia"/>
          <w:sz w:val="21"/>
          <w:szCs w:val="21"/>
        </w:rPr>
        <w:t>10</w:t>
      </w:r>
      <w:r w:rsidRPr="00AE0ED2">
        <w:rPr>
          <w:rFonts w:hint="eastAsia"/>
          <w:sz w:val="21"/>
          <w:szCs w:val="21"/>
        </w:rPr>
        <w:t>月</w:t>
      </w:r>
      <w:r w:rsidRPr="00AE0ED2">
        <w:rPr>
          <w:rFonts w:hint="eastAsia"/>
          <w:sz w:val="21"/>
          <w:szCs w:val="21"/>
        </w:rPr>
        <w:t>5</w:t>
      </w:r>
      <w:r w:rsidRPr="00AE0ED2">
        <w:rPr>
          <w:rFonts w:hint="eastAsia"/>
          <w:sz w:val="21"/>
          <w:szCs w:val="21"/>
        </w:rPr>
        <w:t>日首次发布，在加上用户空间的应用程序之后，成为</w:t>
      </w:r>
      <w:r w:rsidRPr="00AE0ED2">
        <w:rPr>
          <w:rFonts w:hint="eastAsia"/>
          <w:sz w:val="21"/>
          <w:szCs w:val="21"/>
        </w:rPr>
        <w:t>Linux</w:t>
      </w:r>
      <w:r w:rsidRPr="00AE0ED2">
        <w:rPr>
          <w:rFonts w:hint="eastAsia"/>
          <w:sz w:val="21"/>
          <w:szCs w:val="21"/>
        </w:rPr>
        <w:t>操作系统。</w:t>
      </w:r>
    </w:p>
    <w:p w14:paraId="09C3A72C" w14:textId="651536A2" w:rsidR="003A7CB7" w:rsidRPr="00AE0ED2" w:rsidRDefault="00F512A3" w:rsidP="00F512A3">
      <w:pPr>
        <w:pStyle w:val="coder"/>
        <w:rPr>
          <w:sz w:val="21"/>
          <w:szCs w:val="21"/>
        </w:rPr>
      </w:pPr>
      <w:r w:rsidRPr="00AE0ED2">
        <w:rPr>
          <w:rFonts w:hint="eastAsia"/>
          <w:sz w:val="21"/>
          <w:szCs w:val="21"/>
        </w:rPr>
        <w:tab/>
        <w:t>Linux</w:t>
      </w:r>
      <w:r w:rsidRPr="00AE0ED2">
        <w:rPr>
          <w:rFonts w:hint="eastAsia"/>
          <w:sz w:val="21"/>
          <w:szCs w:val="21"/>
        </w:rPr>
        <w:t>严格来说是单指操作系统的内核，因操作系统中包含了许多用户图形接口和其他实用工具。如今</w:t>
      </w:r>
      <w:r w:rsidRPr="00AE0ED2">
        <w:rPr>
          <w:rFonts w:hint="eastAsia"/>
          <w:sz w:val="21"/>
          <w:szCs w:val="21"/>
        </w:rPr>
        <w:t>Linux</w:t>
      </w:r>
      <w:r w:rsidRPr="00AE0ED2">
        <w:rPr>
          <w:rFonts w:hint="eastAsia"/>
          <w:sz w:val="21"/>
          <w:szCs w:val="21"/>
        </w:rPr>
        <w:t>常用来指基于</w:t>
      </w:r>
      <w:r w:rsidRPr="00AE0ED2">
        <w:rPr>
          <w:rFonts w:hint="eastAsia"/>
          <w:sz w:val="21"/>
          <w:szCs w:val="21"/>
        </w:rPr>
        <w:t>Linux</w:t>
      </w:r>
      <w:r w:rsidRPr="00AE0ED2">
        <w:rPr>
          <w:rFonts w:hint="eastAsia"/>
          <w:sz w:val="21"/>
          <w:szCs w:val="21"/>
        </w:rPr>
        <w:t>的完整操作系统，内核则改以</w:t>
      </w:r>
      <w:r w:rsidRPr="00AE0ED2">
        <w:rPr>
          <w:rFonts w:hint="eastAsia"/>
          <w:sz w:val="21"/>
          <w:szCs w:val="21"/>
        </w:rPr>
        <w:t>Linux</w:t>
      </w:r>
      <w:r w:rsidRPr="00AE0ED2">
        <w:rPr>
          <w:rFonts w:hint="eastAsia"/>
          <w:sz w:val="21"/>
          <w:szCs w:val="21"/>
        </w:rPr>
        <w:t>内核称之。</w:t>
      </w:r>
    </w:p>
    <w:p w14:paraId="747393CC" w14:textId="71CDF572" w:rsidR="000F1A88" w:rsidRDefault="00BC043F">
      <w:pPr>
        <w:pStyle w:val="2"/>
        <w:ind w:left="777" w:right="210"/>
      </w:pPr>
      <w:r>
        <w:rPr>
          <w:rFonts w:hint="eastAsia"/>
        </w:rPr>
        <w:t>什么是自由和开放</w:t>
      </w:r>
      <w:r w:rsidR="002345A4">
        <w:rPr>
          <w:rFonts w:hint="eastAsia"/>
        </w:rPr>
        <w:t>源代码，</w:t>
      </w:r>
      <w:r w:rsidR="00CF38FB">
        <w:rPr>
          <w:rFonts w:hint="eastAsia"/>
        </w:rPr>
        <w:t>类</w:t>
      </w:r>
      <w:r w:rsidR="002345A4">
        <w:rPr>
          <w:rFonts w:hint="eastAsia"/>
        </w:rPr>
        <w:t>UNIX</w:t>
      </w:r>
      <w:r w:rsidR="002345A4">
        <w:rPr>
          <w:rFonts w:hint="eastAsia"/>
        </w:rPr>
        <w:t>又是什么东东？</w:t>
      </w:r>
    </w:p>
    <w:p w14:paraId="2C67FA09" w14:textId="0528C486" w:rsidR="002345A4" w:rsidRDefault="00E34A40" w:rsidP="002345A4">
      <w:pPr>
        <w:pStyle w:val="40"/>
        <w:ind w:firstLine="562"/>
      </w:pPr>
      <w:r w:rsidRPr="009F3663">
        <w:rPr>
          <w:rFonts w:hint="eastAsia"/>
          <w:b/>
          <w:sz w:val="28"/>
          <w:szCs w:val="28"/>
          <w:u w:val="single"/>
        </w:rPr>
        <w:t>自由和开放源代码</w:t>
      </w:r>
      <w:r>
        <w:rPr>
          <w:rFonts w:hint="eastAsia"/>
        </w:rPr>
        <w:t>，简单的说，就是</w:t>
      </w:r>
      <w:r w:rsidR="00A4717F" w:rsidRPr="00A4717F">
        <w:rPr>
          <w:rFonts w:hint="eastAsia"/>
        </w:rPr>
        <w:t>任何人被授权可以自由的使用，复制，研究和以任何方式来改动软件，并且其源代码是开放和共享的</w:t>
      </w:r>
      <w:r w:rsidR="00A4717F">
        <w:rPr>
          <w:rFonts w:hint="eastAsia"/>
        </w:rPr>
        <w:t>。</w:t>
      </w:r>
    </w:p>
    <w:p w14:paraId="05C0E261" w14:textId="66F4B4B2" w:rsidR="00223175" w:rsidRDefault="00223175" w:rsidP="002345A4">
      <w:pPr>
        <w:pStyle w:val="40"/>
      </w:pPr>
      <w:r>
        <w:rPr>
          <w:rFonts w:hint="eastAsia"/>
        </w:rPr>
        <w:t>如果一个软件需要开源，一般建议遵循一定的具有法律效力的规范。目前比较流行的是</w:t>
      </w:r>
      <w:r>
        <w:rPr>
          <w:rFonts w:hint="eastAsia"/>
        </w:rPr>
        <w:t>GNU</w:t>
      </w:r>
      <w:r w:rsidR="00D460D9">
        <w:rPr>
          <w:rFonts w:hint="eastAsia"/>
        </w:rPr>
        <w:t>通用公共许可协议，简称</w:t>
      </w:r>
      <w:r w:rsidR="00D460D9">
        <w:rPr>
          <w:rFonts w:hint="eastAsia"/>
        </w:rPr>
        <w:t>GNU GPL</w:t>
      </w:r>
      <w:r w:rsidR="00D460D9">
        <w:rPr>
          <w:rFonts w:hint="eastAsia"/>
        </w:rPr>
        <w:t>协议，又称之为</w:t>
      </w:r>
      <w:r w:rsidR="00D460D9">
        <w:rPr>
          <w:rFonts w:hint="eastAsia"/>
        </w:rPr>
        <w:t>GPL</w:t>
      </w:r>
      <w:r w:rsidR="00D460D9">
        <w:rPr>
          <w:rFonts w:hint="eastAsia"/>
        </w:rPr>
        <w:t>协议。</w:t>
      </w:r>
      <w:r w:rsidR="0054651D" w:rsidRPr="0054651D">
        <w:rPr>
          <w:rFonts w:hint="eastAsia"/>
        </w:rPr>
        <w:t>2007</w:t>
      </w:r>
      <w:r w:rsidR="0054651D" w:rsidRPr="0054651D">
        <w:rPr>
          <w:rFonts w:hint="eastAsia"/>
        </w:rPr>
        <w:t>年，发布了第三版许可证（</w:t>
      </w:r>
      <w:r w:rsidR="0054651D" w:rsidRPr="0054651D">
        <w:rPr>
          <w:rFonts w:hint="eastAsia"/>
        </w:rPr>
        <w:t>GNU GPLv3</w:t>
      </w:r>
      <w:r w:rsidR="0054651D" w:rsidRPr="0054651D">
        <w:rPr>
          <w:rFonts w:hint="eastAsia"/>
        </w:rPr>
        <w:t>）</w:t>
      </w:r>
      <w:r w:rsidR="0054651D">
        <w:rPr>
          <w:rFonts w:hint="eastAsia"/>
        </w:rPr>
        <w:t>。</w:t>
      </w:r>
    </w:p>
    <w:p w14:paraId="6A4B547A" w14:textId="7200403C" w:rsidR="0054651D" w:rsidRDefault="009F3663" w:rsidP="002345A4">
      <w:pPr>
        <w:pStyle w:val="40"/>
        <w:ind w:firstLine="562"/>
      </w:pPr>
      <w:r w:rsidRPr="005A43E3">
        <w:rPr>
          <w:rFonts w:hint="eastAsia"/>
          <w:b/>
          <w:sz w:val="28"/>
          <w:szCs w:val="28"/>
          <w:u w:val="single"/>
        </w:rPr>
        <w:t>类</w:t>
      </w:r>
      <w:r w:rsidRPr="005A43E3">
        <w:rPr>
          <w:rFonts w:hint="eastAsia"/>
          <w:b/>
          <w:sz w:val="28"/>
          <w:szCs w:val="28"/>
          <w:u w:val="single"/>
        </w:rPr>
        <w:t>UNIX</w:t>
      </w:r>
      <w:r>
        <w:rPr>
          <w:rFonts w:hint="eastAsia"/>
        </w:rPr>
        <w:t>，</w:t>
      </w:r>
      <w:r w:rsidR="00AF3B66">
        <w:rPr>
          <w:rFonts w:hint="eastAsia"/>
        </w:rPr>
        <w:t>指的是</w:t>
      </w:r>
      <w:r w:rsidR="00AF3B66">
        <w:rPr>
          <w:rFonts w:hint="eastAsia"/>
        </w:rPr>
        <w:t>Unix</w:t>
      </w:r>
      <w:r w:rsidR="00195FF4">
        <w:rPr>
          <w:rFonts w:hint="eastAsia"/>
        </w:rPr>
        <w:t>的派生系统，</w:t>
      </w:r>
      <w:r w:rsidR="00ED3DB6">
        <w:rPr>
          <w:rFonts w:hint="eastAsia"/>
        </w:rPr>
        <w:t>那么我们就不得不简单的了解下</w:t>
      </w:r>
      <w:r w:rsidR="00ED3DB6">
        <w:rPr>
          <w:rFonts w:hint="eastAsia"/>
        </w:rPr>
        <w:t>Unix</w:t>
      </w:r>
      <w:r w:rsidR="00ED3DB6">
        <w:rPr>
          <w:rFonts w:hint="eastAsia"/>
        </w:rPr>
        <w:t>的一个历史了。</w:t>
      </w:r>
      <w:r w:rsidR="004E1E23">
        <w:rPr>
          <w:rFonts w:hint="eastAsia"/>
        </w:rPr>
        <w:t>见下图：</w:t>
      </w:r>
    </w:p>
    <w:p w14:paraId="470B3F5F" w14:textId="50BBA297" w:rsidR="00AE25F2" w:rsidRPr="0054651D" w:rsidRDefault="00AE25F2" w:rsidP="00B77109">
      <w:pPr>
        <w:pStyle w:val="40"/>
        <w:ind w:firstLineChars="0" w:firstLine="0"/>
      </w:pPr>
      <w:r w:rsidRPr="00AE25F2">
        <w:rPr>
          <w:noProof/>
        </w:rPr>
        <w:lastRenderedPageBreak/>
        <w:drawing>
          <wp:inline distT="0" distB="0" distL="0" distR="0" wp14:anchorId="24689855" wp14:editId="158A3ED7">
            <wp:extent cx="6192520" cy="3235325"/>
            <wp:effectExtent l="0" t="0" r="5080" b="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9C64A56-1A6B-43C3-9E81-F7EC5318C9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>
                      <a:extLst>
                        <a:ext uri="{FF2B5EF4-FFF2-40B4-BE49-F238E27FC236}">
                          <a16:creationId xmlns:a16="http://schemas.microsoft.com/office/drawing/2014/main" id="{09C64A56-1A6B-43C3-9E81-F7EC5318C9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4253174" w14:textId="6655F87D" w:rsidR="000F1A88" w:rsidRDefault="005A43E3" w:rsidP="005A43E3">
      <w:pPr>
        <w:pStyle w:val="2"/>
        <w:ind w:left="777" w:right="210"/>
      </w:pPr>
      <w:r>
        <w:rPr>
          <w:rFonts w:hint="eastAsia"/>
        </w:rPr>
        <w:t>Linux</w:t>
      </w:r>
      <w:r w:rsidR="00845D1A">
        <w:rPr>
          <w:rFonts w:hint="eastAsia"/>
        </w:rPr>
        <w:t>内核</w:t>
      </w:r>
      <w:r>
        <w:rPr>
          <w:rFonts w:hint="eastAsia"/>
        </w:rPr>
        <w:t>的特点</w:t>
      </w:r>
      <w:r w:rsidR="00845D1A">
        <w:rPr>
          <w:rFonts w:hint="eastAsia"/>
        </w:rPr>
        <w:t>有哪些？</w:t>
      </w:r>
    </w:p>
    <w:p w14:paraId="067C8344" w14:textId="3848DBA5" w:rsidR="005A43E3" w:rsidRDefault="00165DEC" w:rsidP="00165DEC">
      <w:pPr>
        <w:pStyle w:val="5"/>
      </w:pPr>
      <w:r w:rsidRPr="00062E3D">
        <w:rPr>
          <w:rFonts w:hint="eastAsia"/>
          <w:color w:val="FF0000"/>
        </w:rPr>
        <w:t>源代码开放</w:t>
      </w:r>
      <w:r w:rsidRPr="00165DEC">
        <w:rPr>
          <w:rFonts w:hint="eastAsia"/>
        </w:rPr>
        <w:t>（任何人都可以获取到</w:t>
      </w:r>
      <w:r w:rsidRPr="00165DEC">
        <w:rPr>
          <w:rFonts w:hint="eastAsia"/>
        </w:rPr>
        <w:t>Linux</w:t>
      </w:r>
      <w:r w:rsidRPr="00165DEC">
        <w:rPr>
          <w:rFonts w:hint="eastAsia"/>
        </w:rPr>
        <w:t>源代码）</w:t>
      </w:r>
    </w:p>
    <w:p w14:paraId="5E1F0901" w14:textId="0F5E33F7" w:rsidR="00165DEC" w:rsidRDefault="00165DEC" w:rsidP="00165DEC">
      <w:pPr>
        <w:pStyle w:val="5"/>
      </w:pPr>
      <w:r w:rsidRPr="00165DEC">
        <w:rPr>
          <w:rFonts w:hint="eastAsia"/>
        </w:rPr>
        <w:t>完全免费</w:t>
      </w:r>
      <w:r w:rsidRPr="00165DEC">
        <w:rPr>
          <w:rFonts w:hint="eastAsia"/>
        </w:rPr>
        <w:t xml:space="preserve"> </w:t>
      </w:r>
      <w:r w:rsidRPr="00165DEC">
        <w:rPr>
          <w:rFonts w:hint="eastAsia"/>
        </w:rPr>
        <w:t>（下载安装使用都是免费的）</w:t>
      </w:r>
    </w:p>
    <w:p w14:paraId="2BFC37EA" w14:textId="6F58899A" w:rsidR="00165DEC" w:rsidRDefault="00165DEC" w:rsidP="00165DEC">
      <w:pPr>
        <w:pStyle w:val="5"/>
      </w:pPr>
      <w:r w:rsidRPr="00165DEC">
        <w:rPr>
          <w:rFonts w:hint="eastAsia"/>
        </w:rPr>
        <w:t>良好的界面</w:t>
      </w:r>
      <w:r w:rsidRPr="00165DEC">
        <w:rPr>
          <w:rFonts w:hint="eastAsia"/>
        </w:rPr>
        <w:t xml:space="preserve"> </w:t>
      </w:r>
      <w:r w:rsidRPr="00165DEC">
        <w:rPr>
          <w:rFonts w:hint="eastAsia"/>
        </w:rPr>
        <w:t>（和</w:t>
      </w:r>
      <w:r w:rsidRPr="00165DEC">
        <w:rPr>
          <w:rFonts w:hint="eastAsia"/>
        </w:rPr>
        <w:t>windows</w:t>
      </w:r>
      <w:r w:rsidRPr="00165DEC">
        <w:rPr>
          <w:rFonts w:hint="eastAsia"/>
        </w:rPr>
        <w:t>一样，有简单易用的图形用户界面）</w:t>
      </w:r>
    </w:p>
    <w:p w14:paraId="32A3BFF9" w14:textId="31754F1B" w:rsidR="00165DEC" w:rsidRDefault="00165DEC" w:rsidP="00165DEC">
      <w:pPr>
        <w:pStyle w:val="5"/>
      </w:pPr>
      <w:r w:rsidRPr="00062E3D">
        <w:rPr>
          <w:rFonts w:hint="eastAsia"/>
          <w:color w:val="FF0000"/>
        </w:rPr>
        <w:t>丰富的网络功能</w:t>
      </w:r>
      <w:r w:rsidRPr="00165DEC">
        <w:rPr>
          <w:rFonts w:hint="eastAsia"/>
        </w:rPr>
        <w:t xml:space="preserve"> </w:t>
      </w:r>
      <w:r w:rsidRPr="00165DEC">
        <w:rPr>
          <w:rFonts w:hint="eastAsia"/>
        </w:rPr>
        <w:t>（可以非常方便的搭建各种网络服务，非常适合作为网络服务器）</w:t>
      </w:r>
    </w:p>
    <w:p w14:paraId="7C6884F0" w14:textId="30E86163" w:rsidR="00165DEC" w:rsidRDefault="00165DEC" w:rsidP="00165DEC">
      <w:pPr>
        <w:pStyle w:val="5"/>
      </w:pPr>
      <w:r w:rsidRPr="00165DEC">
        <w:rPr>
          <w:rFonts w:hint="eastAsia"/>
        </w:rPr>
        <w:t>可靠的安全、稳定性能</w:t>
      </w:r>
      <w:r w:rsidRPr="00165DEC">
        <w:rPr>
          <w:rFonts w:hint="eastAsia"/>
        </w:rPr>
        <w:t xml:space="preserve"> </w:t>
      </w:r>
      <w:r w:rsidRPr="00165DEC">
        <w:rPr>
          <w:rFonts w:hint="eastAsia"/>
        </w:rPr>
        <w:t>（非常安全，不需要安装杀毒软件。可以保证长时间运行不出故障，服务器甚至一两年不重启）</w:t>
      </w:r>
    </w:p>
    <w:p w14:paraId="460155C7" w14:textId="04AD5CED" w:rsidR="00B77109" w:rsidRDefault="00B77109" w:rsidP="00165DEC">
      <w:pPr>
        <w:pStyle w:val="5"/>
      </w:pPr>
      <w:r w:rsidRPr="006F60D6">
        <w:rPr>
          <w:rFonts w:hint="eastAsia"/>
          <w:color w:val="FF0000"/>
        </w:rPr>
        <w:t>多用户多任务</w:t>
      </w:r>
      <w:r w:rsidRPr="00B77109">
        <w:rPr>
          <w:rFonts w:hint="eastAsia"/>
        </w:rPr>
        <w:t xml:space="preserve"> </w:t>
      </w:r>
      <w:r w:rsidRPr="00B77109">
        <w:rPr>
          <w:rFonts w:hint="eastAsia"/>
        </w:rPr>
        <w:t>（可以多个用户同时登录，并且同时运行多项任务）</w:t>
      </w:r>
    </w:p>
    <w:p w14:paraId="09D2956A" w14:textId="129F4B00" w:rsidR="00B77109" w:rsidRDefault="00B77109" w:rsidP="00165DEC">
      <w:pPr>
        <w:pStyle w:val="5"/>
      </w:pPr>
      <w:r w:rsidRPr="00B77109">
        <w:rPr>
          <w:rFonts w:hint="eastAsia"/>
        </w:rPr>
        <w:t>对硬件配置要求低</w:t>
      </w:r>
      <w:r w:rsidRPr="00B77109">
        <w:rPr>
          <w:rFonts w:hint="eastAsia"/>
        </w:rPr>
        <w:t xml:space="preserve"> </w:t>
      </w:r>
      <w:r w:rsidRPr="00B77109">
        <w:rPr>
          <w:rFonts w:hint="eastAsia"/>
        </w:rPr>
        <w:t>（最低</w:t>
      </w:r>
      <w:r w:rsidRPr="00B77109">
        <w:rPr>
          <w:rFonts w:hint="eastAsia"/>
        </w:rPr>
        <w:t>128M</w:t>
      </w:r>
      <w:r w:rsidRPr="00B77109">
        <w:rPr>
          <w:rFonts w:hint="eastAsia"/>
        </w:rPr>
        <w:t>内存就可以运行）</w:t>
      </w:r>
    </w:p>
    <w:p w14:paraId="5C783E82" w14:textId="240E7A0C" w:rsidR="00845D1A" w:rsidRDefault="00845D1A" w:rsidP="00845D1A">
      <w:pPr>
        <w:pStyle w:val="2"/>
        <w:ind w:left="777" w:right="210"/>
      </w:pPr>
      <w:r>
        <w:rPr>
          <w:rFonts w:hint="eastAsia"/>
        </w:rPr>
        <w:t>Linux</w:t>
      </w:r>
      <w:r>
        <w:rPr>
          <w:rFonts w:hint="eastAsia"/>
        </w:rPr>
        <w:t>系统和</w:t>
      </w:r>
      <w:r>
        <w:rPr>
          <w:rFonts w:hint="eastAsia"/>
        </w:rPr>
        <w:t>Linux</w:t>
      </w:r>
      <w:r>
        <w:rPr>
          <w:rFonts w:hint="eastAsia"/>
        </w:rPr>
        <w:t>内核是什么关系？</w:t>
      </w:r>
    </w:p>
    <w:p w14:paraId="24C3E535" w14:textId="40D2E4B6" w:rsidR="00845D1A" w:rsidRDefault="00845D1A" w:rsidP="00845D1A">
      <w:pPr>
        <w:pStyle w:val="40"/>
      </w:pPr>
      <w:r>
        <w:rPr>
          <w:rFonts w:hint="eastAsia"/>
        </w:rPr>
        <w:t>为了更好的进行</w:t>
      </w:r>
      <w:r w:rsidR="00887D07">
        <w:rPr>
          <w:rFonts w:hint="eastAsia"/>
        </w:rPr>
        <w:t>复杂功能的实现和管理，现代软件都使用分层的思路进行设计。操作系统</w:t>
      </w:r>
      <w:r w:rsidR="00F20AA2">
        <w:rPr>
          <w:rFonts w:hint="eastAsia"/>
        </w:rPr>
        <w:t>也设计成如下形式：</w:t>
      </w:r>
    </w:p>
    <w:p w14:paraId="55EEAF96" w14:textId="3A67680C" w:rsidR="00F20AA2" w:rsidRDefault="00C61933" w:rsidP="00845D1A">
      <w:pPr>
        <w:pStyle w:val="40"/>
      </w:pPr>
      <w:r>
        <w:rPr>
          <w:noProof/>
        </w:rPr>
        <w:lastRenderedPageBreak/>
        <w:drawing>
          <wp:inline distT="0" distB="0" distL="0" distR="0" wp14:anchorId="2C0F5E8A" wp14:editId="6AF0C88F">
            <wp:extent cx="5486400" cy="32004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59CDE13" w14:textId="3DC7B6CF" w:rsidR="00F20AA2" w:rsidRDefault="00F20AA2" w:rsidP="00F20AA2">
      <w:pPr>
        <w:pStyle w:val="2"/>
        <w:ind w:left="777" w:right="210"/>
      </w:pPr>
      <w:r>
        <w:rPr>
          <w:rFonts w:hint="eastAsia"/>
        </w:rPr>
        <w:t>Linux</w:t>
      </w:r>
      <w:r>
        <w:rPr>
          <w:rFonts w:hint="eastAsia"/>
        </w:rPr>
        <w:t>发行版本</w:t>
      </w:r>
      <w:r w:rsidR="006C3710">
        <w:rPr>
          <w:rFonts w:hint="eastAsia"/>
        </w:rPr>
        <w:t>是什么意思？</w:t>
      </w:r>
    </w:p>
    <w:p w14:paraId="09D638C1" w14:textId="39874DD3" w:rsidR="00F20AA2" w:rsidRDefault="00F20AA2" w:rsidP="00F20AA2">
      <w:pPr>
        <w:pStyle w:val="40"/>
      </w:pPr>
      <w:r>
        <w:rPr>
          <w:rFonts w:hint="eastAsia"/>
        </w:rPr>
        <w:t>以</w:t>
      </w:r>
      <w:r>
        <w:rPr>
          <w:rFonts w:hint="eastAsia"/>
        </w:rPr>
        <w:t>Linux</w:t>
      </w:r>
      <w:r>
        <w:rPr>
          <w:rFonts w:hint="eastAsia"/>
        </w:rPr>
        <w:t>系统软件打包发布的方式，分类如下：</w:t>
      </w:r>
    </w:p>
    <w:p w14:paraId="51EAD8AD" w14:textId="35747686" w:rsidR="00F20AA2" w:rsidRDefault="00F20AA2" w:rsidP="00F20AA2">
      <w:pPr>
        <w:pStyle w:val="40"/>
        <w:ind w:firstLine="422"/>
      </w:pPr>
      <w:r w:rsidRPr="001F785C">
        <w:rPr>
          <w:rFonts w:hint="eastAsia"/>
          <w:b/>
          <w:color w:val="FF0000"/>
          <w:u w:val="single"/>
        </w:rPr>
        <w:t>基于</w:t>
      </w:r>
      <w:r w:rsidRPr="001F785C">
        <w:rPr>
          <w:rFonts w:hint="eastAsia"/>
          <w:b/>
          <w:color w:val="FF0000"/>
          <w:u w:val="single"/>
        </w:rPr>
        <w:t>Dpkg (Debian</w:t>
      </w:r>
      <w:r w:rsidRPr="001F785C">
        <w:rPr>
          <w:rFonts w:hint="eastAsia"/>
          <w:b/>
          <w:color w:val="FF0000"/>
          <w:u w:val="single"/>
        </w:rPr>
        <w:t>系</w:t>
      </w:r>
      <w:r w:rsidRPr="001F785C">
        <w:rPr>
          <w:rFonts w:hint="eastAsia"/>
          <w:b/>
          <w:color w:val="FF0000"/>
          <w:u w:val="single"/>
        </w:rPr>
        <w:t>)</w:t>
      </w:r>
      <w:r w:rsidR="001F785C">
        <w:rPr>
          <w:rFonts w:hint="eastAsia"/>
        </w:rPr>
        <w:t>：</w:t>
      </w:r>
    </w:p>
    <w:p w14:paraId="17394C84" w14:textId="4179E8BE" w:rsidR="00F20AA2" w:rsidRPr="00C000E0" w:rsidRDefault="00242224" w:rsidP="00F20AA2">
      <w:pPr>
        <w:pStyle w:val="40"/>
      </w:pPr>
      <w:r>
        <w:rPr>
          <w:rFonts w:hint="eastAsia"/>
        </w:rPr>
        <w:tab/>
      </w:r>
      <w:r w:rsidRPr="00242224">
        <w:t>Debian</w:t>
      </w:r>
      <w:r w:rsidR="00C000E0">
        <w:rPr>
          <w:rFonts w:hint="eastAsia"/>
        </w:rPr>
        <w:t>：</w:t>
      </w:r>
      <w:r w:rsidR="00C000E0" w:rsidRPr="00C000E0">
        <w:rPr>
          <w:rFonts w:hint="eastAsia"/>
        </w:rPr>
        <w:t>由大批社区志愿者收集的包，拥有庞大的软件包可供选择</w:t>
      </w:r>
    </w:p>
    <w:p w14:paraId="4348E346" w14:textId="07C05CDD" w:rsidR="00242224" w:rsidRPr="00C000E0" w:rsidRDefault="00242224" w:rsidP="00F20AA2">
      <w:pPr>
        <w:pStyle w:val="40"/>
      </w:pPr>
      <w:r>
        <w:rPr>
          <w:rFonts w:hint="eastAsia"/>
        </w:rPr>
        <w:tab/>
      </w:r>
      <w:r w:rsidRPr="00242224">
        <w:t>Deepin</w:t>
      </w:r>
      <w:r w:rsidR="00C000E0">
        <w:rPr>
          <w:rFonts w:hint="eastAsia"/>
        </w:rPr>
        <w:t>：</w:t>
      </w:r>
      <w:r w:rsidR="00C000E0" w:rsidRPr="00C000E0">
        <w:rPr>
          <w:rFonts w:hint="eastAsia"/>
        </w:rPr>
        <w:t>使用自行开发的</w:t>
      </w:r>
      <w:r w:rsidR="00C000E0" w:rsidRPr="00C000E0">
        <w:rPr>
          <w:rFonts w:hint="eastAsia"/>
        </w:rPr>
        <w:t>Deepin DE</w:t>
      </w:r>
      <w:r w:rsidR="00C000E0" w:rsidRPr="00C000E0">
        <w:rPr>
          <w:rFonts w:hint="eastAsia"/>
        </w:rPr>
        <w:t>桌面环境的发行版，启动迅速，简洁美观</w:t>
      </w:r>
    </w:p>
    <w:p w14:paraId="252A5407" w14:textId="77E15612" w:rsidR="00242224" w:rsidRDefault="00242224" w:rsidP="00F20AA2">
      <w:pPr>
        <w:pStyle w:val="40"/>
      </w:pPr>
      <w:r>
        <w:rPr>
          <w:rFonts w:hint="eastAsia"/>
        </w:rPr>
        <w:tab/>
      </w:r>
      <w:r w:rsidRPr="00242224">
        <w:t>Ubuntu</w:t>
      </w:r>
      <w:r w:rsidR="00C000E0">
        <w:rPr>
          <w:rFonts w:hint="eastAsia"/>
        </w:rPr>
        <w:t>：</w:t>
      </w:r>
      <w:r w:rsidR="00C000E0" w:rsidRPr="00C000E0">
        <w:rPr>
          <w:rFonts w:hint="eastAsia"/>
        </w:rPr>
        <w:t>旨在开发出更加友好的桌面</w:t>
      </w:r>
    </w:p>
    <w:p w14:paraId="52FA5950" w14:textId="4FF3C4F3" w:rsidR="00242224" w:rsidRDefault="00242224" w:rsidP="00F20AA2">
      <w:pPr>
        <w:pStyle w:val="40"/>
        <w:ind w:firstLine="422"/>
      </w:pPr>
      <w:r w:rsidRPr="001F785C">
        <w:rPr>
          <w:rFonts w:hint="eastAsia"/>
          <w:b/>
          <w:color w:val="FF0000"/>
          <w:u w:val="single"/>
        </w:rPr>
        <w:t>基于</w:t>
      </w:r>
      <w:r w:rsidRPr="001F785C">
        <w:rPr>
          <w:rFonts w:hint="eastAsia"/>
          <w:b/>
          <w:color w:val="FF0000"/>
          <w:u w:val="single"/>
        </w:rPr>
        <w:t>RPM (Red Hat</w:t>
      </w:r>
      <w:r w:rsidRPr="001F785C">
        <w:rPr>
          <w:rFonts w:hint="eastAsia"/>
          <w:b/>
          <w:color w:val="FF0000"/>
          <w:u w:val="single"/>
        </w:rPr>
        <w:t>系</w:t>
      </w:r>
      <w:r w:rsidRPr="001F785C">
        <w:rPr>
          <w:rFonts w:hint="eastAsia"/>
          <w:b/>
          <w:color w:val="FF0000"/>
          <w:u w:val="single"/>
        </w:rPr>
        <w:t>)</w:t>
      </w:r>
      <w:r w:rsidR="001F785C">
        <w:rPr>
          <w:rFonts w:hint="eastAsia"/>
        </w:rPr>
        <w:t>：</w:t>
      </w:r>
    </w:p>
    <w:p w14:paraId="438D13D5" w14:textId="2D64FA83" w:rsidR="00242224" w:rsidRDefault="00242224" w:rsidP="00F20AA2">
      <w:pPr>
        <w:pStyle w:val="40"/>
      </w:pPr>
      <w:r>
        <w:rPr>
          <w:rFonts w:hint="eastAsia"/>
        </w:rPr>
        <w:tab/>
      </w:r>
      <w:r w:rsidRPr="00242224">
        <w:t>Red Hat Enterprise Linux</w:t>
      </w:r>
      <w:r>
        <w:rPr>
          <w:rFonts w:hint="eastAsia"/>
        </w:rPr>
        <w:t>：</w:t>
      </w:r>
      <w:r w:rsidRPr="00242224">
        <w:rPr>
          <w:rFonts w:hint="eastAsia"/>
        </w:rPr>
        <w:t>红帽</w:t>
      </w:r>
      <w:r w:rsidRPr="00242224">
        <w:rPr>
          <w:rFonts w:hint="eastAsia"/>
        </w:rPr>
        <w:t>Linux</w:t>
      </w:r>
      <w:r w:rsidRPr="00242224">
        <w:rPr>
          <w:rFonts w:hint="eastAsia"/>
        </w:rPr>
        <w:t>家族中唯一的商业分支</w:t>
      </w:r>
    </w:p>
    <w:p w14:paraId="1AAFE1AF" w14:textId="0742CDA4" w:rsidR="00C000E0" w:rsidRDefault="00C000E0" w:rsidP="00F20AA2">
      <w:pPr>
        <w:pStyle w:val="40"/>
      </w:pPr>
      <w:r>
        <w:rPr>
          <w:rFonts w:hint="eastAsia"/>
        </w:rPr>
        <w:tab/>
      </w:r>
      <w:r w:rsidRPr="00C000E0">
        <w:t>Fedora</w:t>
      </w:r>
      <w:r>
        <w:rPr>
          <w:rFonts w:hint="eastAsia"/>
        </w:rPr>
        <w:t>：</w:t>
      </w:r>
      <w:r w:rsidRPr="00C000E0">
        <w:rPr>
          <w:rFonts w:hint="eastAsia"/>
        </w:rPr>
        <w:t>可用作工作站、桌面以及服务器，由红帽公司及其社区开发。</w:t>
      </w:r>
    </w:p>
    <w:p w14:paraId="28D7CB4B" w14:textId="09DFF529" w:rsidR="00C000E0" w:rsidRDefault="00C000E0" w:rsidP="00F20AA2">
      <w:pPr>
        <w:pStyle w:val="40"/>
      </w:pPr>
      <w:r>
        <w:rPr>
          <w:rFonts w:hint="eastAsia"/>
        </w:rPr>
        <w:tab/>
      </w:r>
      <w:r w:rsidRPr="00C000E0">
        <w:rPr>
          <w:rFonts w:hint="eastAsia"/>
        </w:rPr>
        <w:t>CentOS</w:t>
      </w:r>
      <w:r w:rsidRPr="00C000E0">
        <w:rPr>
          <w:rFonts w:hint="eastAsia"/>
        </w:rPr>
        <w:t>：由社区支持的包，旨在</w:t>
      </w:r>
      <w:r w:rsidRPr="00C000E0">
        <w:rPr>
          <w:rFonts w:hint="eastAsia"/>
        </w:rPr>
        <w:t>100%</w:t>
      </w:r>
      <w:r w:rsidRPr="00C000E0">
        <w:rPr>
          <w:rFonts w:hint="eastAsia"/>
        </w:rPr>
        <w:t>地与</w:t>
      </w:r>
      <w:r w:rsidRPr="00C000E0">
        <w:rPr>
          <w:rFonts w:hint="eastAsia"/>
        </w:rPr>
        <w:t>Red Hat Linux</w:t>
      </w:r>
      <w:r w:rsidRPr="00C000E0">
        <w:rPr>
          <w:rFonts w:hint="eastAsia"/>
        </w:rPr>
        <w:t>企业版兼容，但不包含</w:t>
      </w:r>
      <w:r w:rsidRPr="00C000E0">
        <w:rPr>
          <w:rFonts w:hint="eastAsia"/>
        </w:rPr>
        <w:t xml:space="preserve">Red Hat </w:t>
      </w:r>
      <w:r w:rsidRPr="00C000E0">
        <w:rPr>
          <w:rFonts w:hint="eastAsia"/>
        </w:rPr>
        <w:t>的商业软件。</w:t>
      </w:r>
    </w:p>
    <w:p w14:paraId="55D7890D" w14:textId="0B512B60" w:rsidR="001F785C" w:rsidRPr="001F785C" w:rsidRDefault="00A130DE" w:rsidP="00F20AA2">
      <w:pPr>
        <w:pStyle w:val="40"/>
      </w:pPr>
      <w:r>
        <w:rPr>
          <w:rFonts w:hint="eastAsia"/>
        </w:rPr>
        <w:t>其余打包方式请阅读参考资料。</w:t>
      </w:r>
    </w:p>
    <w:p w14:paraId="71E6EE27" w14:textId="4944E396" w:rsidR="000F1A88" w:rsidRDefault="00B77109">
      <w:pPr>
        <w:pStyle w:val="2"/>
        <w:ind w:left="777" w:right="210"/>
      </w:pPr>
      <w:r>
        <w:rPr>
          <w:rFonts w:hint="eastAsia"/>
        </w:rPr>
        <w:t>Linux</w:t>
      </w:r>
      <w:r>
        <w:rPr>
          <w:rFonts w:hint="eastAsia"/>
        </w:rPr>
        <w:t>的应用场景</w:t>
      </w:r>
    </w:p>
    <w:p w14:paraId="50EA8671" w14:textId="134B3117" w:rsidR="00B4160C" w:rsidRDefault="00B4160C" w:rsidP="00B4160C">
      <w:pPr>
        <w:pStyle w:val="40"/>
      </w:pPr>
      <w:r>
        <w:rPr>
          <w:rFonts w:hint="eastAsia"/>
        </w:rPr>
        <w:t>服务器领域：</w:t>
      </w:r>
      <w:r w:rsidR="00146597">
        <w:rPr>
          <w:rFonts w:hint="eastAsia"/>
        </w:rPr>
        <w:t>防火墙安全领域、</w:t>
      </w:r>
      <w:r w:rsidR="00146597">
        <w:rPr>
          <w:rFonts w:hint="eastAsia"/>
        </w:rPr>
        <w:t>web</w:t>
      </w:r>
      <w:r w:rsidR="00146597">
        <w:rPr>
          <w:rFonts w:hint="eastAsia"/>
        </w:rPr>
        <w:t>服务器、邮件服务器、文件</w:t>
      </w:r>
      <w:r w:rsidR="00146597">
        <w:rPr>
          <w:rFonts w:hint="eastAsia"/>
        </w:rPr>
        <w:t>CDN</w:t>
      </w:r>
      <w:r w:rsidR="00146597">
        <w:rPr>
          <w:rFonts w:hint="eastAsia"/>
        </w:rPr>
        <w:t>服务器等等。</w:t>
      </w:r>
    </w:p>
    <w:p w14:paraId="04823C2D" w14:textId="5BCFE497" w:rsidR="00146597" w:rsidRDefault="00146597" w:rsidP="00B4160C">
      <w:pPr>
        <w:pStyle w:val="40"/>
      </w:pPr>
      <w:r>
        <w:rPr>
          <w:rFonts w:hint="eastAsia"/>
        </w:rPr>
        <w:t>移动手持设备：</w:t>
      </w:r>
      <w:r>
        <w:rPr>
          <w:rFonts w:hint="eastAsia"/>
        </w:rPr>
        <w:t>Android</w:t>
      </w:r>
      <w:r>
        <w:rPr>
          <w:rFonts w:hint="eastAsia"/>
        </w:rPr>
        <w:t>系统的底层就是</w:t>
      </w:r>
      <w:r>
        <w:rPr>
          <w:rFonts w:hint="eastAsia"/>
        </w:rPr>
        <w:t>linux</w:t>
      </w:r>
      <w:r>
        <w:rPr>
          <w:rFonts w:hint="eastAsia"/>
        </w:rPr>
        <w:t>内核，</w:t>
      </w:r>
      <w:r>
        <w:rPr>
          <w:rFonts w:hint="eastAsia"/>
        </w:rPr>
        <w:t>IOS</w:t>
      </w:r>
      <w:r>
        <w:rPr>
          <w:rFonts w:hint="eastAsia"/>
        </w:rPr>
        <w:t>的底层是类</w:t>
      </w:r>
      <w:r>
        <w:rPr>
          <w:rFonts w:hint="eastAsia"/>
        </w:rPr>
        <w:t>Unix</w:t>
      </w:r>
      <w:r>
        <w:rPr>
          <w:rFonts w:hint="eastAsia"/>
        </w:rPr>
        <w:t>。</w:t>
      </w:r>
    </w:p>
    <w:p w14:paraId="678162BD" w14:textId="69B5DDE0" w:rsidR="00E57DD3" w:rsidRDefault="00146597" w:rsidP="00B4160C">
      <w:pPr>
        <w:pStyle w:val="40"/>
      </w:pPr>
      <w:r>
        <w:rPr>
          <w:rFonts w:hint="eastAsia"/>
        </w:rPr>
        <w:t>嵌入式、物联网设备：车载电子、无人驾驶、机器人、</w:t>
      </w:r>
      <w:r w:rsidR="003A268A">
        <w:rPr>
          <w:rFonts w:hint="eastAsia"/>
        </w:rPr>
        <w:t>机顶盒、路由器等等。</w:t>
      </w:r>
    </w:p>
    <w:p w14:paraId="626A4791" w14:textId="00232522" w:rsidR="00CA5284" w:rsidRDefault="00CA5284" w:rsidP="00B4160C">
      <w:pPr>
        <w:pStyle w:val="40"/>
      </w:pPr>
      <w:r>
        <w:rPr>
          <w:rFonts w:hint="eastAsia"/>
        </w:rPr>
        <w:t>大数据、云计算：底层都使用</w:t>
      </w:r>
      <w:r>
        <w:rPr>
          <w:rFonts w:hint="eastAsia"/>
        </w:rPr>
        <w:t>linux</w:t>
      </w:r>
      <w:r>
        <w:rPr>
          <w:rFonts w:hint="eastAsia"/>
        </w:rPr>
        <w:t>系统作为平台支撑。</w:t>
      </w:r>
    </w:p>
    <w:p w14:paraId="010DC5D4" w14:textId="4D21CD0A" w:rsidR="00E57DD3" w:rsidRDefault="00845D1A" w:rsidP="00E57DD3">
      <w:pPr>
        <w:pStyle w:val="2"/>
        <w:ind w:left="777" w:right="210"/>
      </w:pPr>
      <w:r>
        <w:rPr>
          <w:rFonts w:hint="eastAsia"/>
        </w:rPr>
        <w:lastRenderedPageBreak/>
        <w:t>小结</w:t>
      </w:r>
    </w:p>
    <w:p w14:paraId="7D2BAD5A" w14:textId="77777777" w:rsidR="006C3710" w:rsidRDefault="00E64244" w:rsidP="001F4860">
      <w:pPr>
        <w:pStyle w:val="40"/>
      </w:pPr>
      <w:r>
        <w:rPr>
          <w:rFonts w:hint="eastAsia"/>
        </w:rPr>
        <w:t>本知识点，</w:t>
      </w:r>
      <w:r w:rsidR="006C3710">
        <w:rPr>
          <w:rFonts w:hint="eastAsia"/>
        </w:rPr>
        <w:t>要求学员了解是什么的概念，很多是记忆和知道的概念，学员以扩充自己知识面来作为学习目的即可。主要能：</w:t>
      </w:r>
    </w:p>
    <w:p w14:paraId="7785C537" w14:textId="0FA64FFB" w:rsidR="00E64244" w:rsidRDefault="006C3710" w:rsidP="001F4860">
      <w:pPr>
        <w:pStyle w:val="40"/>
      </w:pPr>
      <w:r>
        <w:rPr>
          <w:rFonts w:hint="eastAsia"/>
        </w:rPr>
        <w:t>分清楚</w:t>
      </w:r>
      <w:r w:rsidR="00E64244">
        <w:rPr>
          <w:rFonts w:hint="eastAsia"/>
        </w:rPr>
        <w:t>Linux</w:t>
      </w:r>
      <w:r w:rsidR="00E64244">
        <w:rPr>
          <w:rFonts w:hint="eastAsia"/>
        </w:rPr>
        <w:t>内核和</w:t>
      </w:r>
      <w:r w:rsidR="00E64244">
        <w:rPr>
          <w:rFonts w:hint="eastAsia"/>
        </w:rPr>
        <w:t>Linux</w:t>
      </w:r>
      <w:r>
        <w:rPr>
          <w:rFonts w:hint="eastAsia"/>
        </w:rPr>
        <w:t>操作系统有什么区别。</w:t>
      </w:r>
      <w:r>
        <w:t xml:space="preserve"> </w:t>
      </w:r>
    </w:p>
    <w:p w14:paraId="58CACE9F" w14:textId="7E81B127" w:rsidR="001F4860" w:rsidRDefault="00E64244" w:rsidP="001F4860">
      <w:pPr>
        <w:pStyle w:val="40"/>
      </w:pPr>
      <w:r>
        <w:rPr>
          <w:rFonts w:hint="eastAsia"/>
        </w:rPr>
        <w:t>对于常用</w:t>
      </w:r>
      <w:r>
        <w:rPr>
          <w:rFonts w:hint="eastAsia"/>
        </w:rPr>
        <w:t>Linux</w:t>
      </w:r>
      <w:r>
        <w:rPr>
          <w:rFonts w:hint="eastAsia"/>
        </w:rPr>
        <w:t>发行版本，在今天课程安装实验后，感性理解并记忆。</w:t>
      </w:r>
    </w:p>
    <w:p w14:paraId="3EE1FBB2" w14:textId="6BFDA2FB" w:rsidR="00E64244" w:rsidRPr="00E64244" w:rsidRDefault="00E64244" w:rsidP="001F4860">
      <w:pPr>
        <w:pStyle w:val="40"/>
      </w:pPr>
      <w:r>
        <w:rPr>
          <w:rFonts w:hint="eastAsia"/>
        </w:rPr>
        <w:t>知道了解</w:t>
      </w:r>
      <w:r>
        <w:rPr>
          <w:rFonts w:hint="eastAsia"/>
        </w:rPr>
        <w:t>GPL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的关系。</w:t>
      </w:r>
    </w:p>
    <w:p w14:paraId="762814BE" w14:textId="4E3BCDED" w:rsidR="000F1A88" w:rsidRDefault="00E64244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操作系统</w:t>
      </w:r>
    </w:p>
    <w:p w14:paraId="7AB0BDE6" w14:textId="7D294E33" w:rsidR="000F1A88" w:rsidRDefault="00612D91" w:rsidP="00612D91">
      <w:pPr>
        <w:pStyle w:val="2"/>
        <w:ind w:left="777" w:right="210"/>
      </w:pPr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操作系统</w:t>
      </w:r>
      <w:r w:rsidR="00136BC0">
        <w:rPr>
          <w:rFonts w:hint="eastAsia"/>
        </w:rPr>
        <w:t>采用什么方式</w:t>
      </w:r>
      <w:r>
        <w:rPr>
          <w:rFonts w:hint="eastAsia"/>
        </w:rPr>
        <w:t>？</w:t>
      </w:r>
    </w:p>
    <w:p w14:paraId="3704BC53" w14:textId="757CD35D" w:rsidR="00BE01EC" w:rsidRDefault="00BE01EC" w:rsidP="00BE01EC">
      <w:pPr>
        <w:pStyle w:val="40"/>
      </w:pPr>
      <w:r>
        <w:rPr>
          <w:rFonts w:hint="eastAsia"/>
        </w:rPr>
        <w:t>安装操作系统，一般使用直接安装、虚拟机安装、</w:t>
      </w:r>
      <w:r>
        <w:rPr>
          <w:rFonts w:hint="eastAsia"/>
        </w:rPr>
        <w:t>Docker</w:t>
      </w:r>
      <w:r w:rsidR="008A4E96">
        <w:rPr>
          <w:rFonts w:hint="eastAsia"/>
        </w:rPr>
        <w:t>镜像</w:t>
      </w:r>
      <w:r>
        <w:rPr>
          <w:rFonts w:hint="eastAsia"/>
        </w:rPr>
        <w:t>这几种方式。</w:t>
      </w:r>
    </w:p>
    <w:p w14:paraId="50C58F58" w14:textId="18FCC0D9" w:rsidR="008A4E96" w:rsidRPr="008A4E96" w:rsidRDefault="008A4E96" w:rsidP="00BE01EC">
      <w:pPr>
        <w:pStyle w:val="40"/>
      </w:pPr>
      <w:r>
        <w:rPr>
          <w:rFonts w:hint="eastAsia"/>
        </w:rPr>
        <w:t>在实际工作开发中，我们可以直接借助第三方云平台提供的</w:t>
      </w:r>
      <w:r>
        <w:rPr>
          <w:rFonts w:hint="eastAsia"/>
        </w:rPr>
        <w:t>Linux</w:t>
      </w:r>
      <w:r>
        <w:rPr>
          <w:rFonts w:hint="eastAsia"/>
        </w:rPr>
        <w:t>，远程登录到系统进行使用。</w:t>
      </w:r>
    </w:p>
    <w:p w14:paraId="11639FF3" w14:textId="139B4D63" w:rsidR="00136BC0" w:rsidRDefault="00136BC0" w:rsidP="00136BC0">
      <w:pPr>
        <w:pStyle w:val="3"/>
        <w:ind w:left="919" w:right="210"/>
      </w:pPr>
      <w:r>
        <w:rPr>
          <w:rFonts w:hint="eastAsia"/>
        </w:rPr>
        <w:t>为什么不建议使用双系统安装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>Linux</w:t>
      </w:r>
    </w:p>
    <w:p w14:paraId="353665E7" w14:textId="40F5EC4A" w:rsidR="00B154CE" w:rsidRDefault="00B154CE" w:rsidP="00B154CE">
      <w:pPr>
        <w:pStyle w:val="40"/>
      </w:pPr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操作系统和安装</w:t>
      </w:r>
      <w:r>
        <w:rPr>
          <w:rFonts w:hint="eastAsia"/>
        </w:rPr>
        <w:t>windows</w:t>
      </w:r>
      <w:r>
        <w:rPr>
          <w:rFonts w:hint="eastAsia"/>
        </w:rPr>
        <w:t>操作系统一样，需要在配置好硬件的计算机上，借助光盘或</w:t>
      </w:r>
      <w:r>
        <w:rPr>
          <w:rFonts w:hint="eastAsia"/>
        </w:rPr>
        <w:t>U</w:t>
      </w:r>
      <w:r>
        <w:rPr>
          <w:rFonts w:hint="eastAsia"/>
        </w:rPr>
        <w:t>盘等安装介质，通过选择安装选项等操作将系统安装到硬盘。</w:t>
      </w:r>
    </w:p>
    <w:p w14:paraId="65491D4C" w14:textId="33383EF6" w:rsidR="00B154CE" w:rsidRDefault="00B154CE" w:rsidP="00B154CE">
      <w:pPr>
        <w:pStyle w:val="40"/>
      </w:pPr>
      <w:r>
        <w:rPr>
          <w:rFonts w:hint="eastAsia"/>
        </w:rPr>
        <w:t>由于</w:t>
      </w:r>
      <w:r>
        <w:rPr>
          <w:rFonts w:hint="eastAsia"/>
        </w:rPr>
        <w:t>Linux</w:t>
      </w:r>
      <w:r>
        <w:rPr>
          <w:rFonts w:hint="eastAsia"/>
        </w:rPr>
        <w:t>系统使用的分区方式和传统的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C</w:t>
      </w:r>
      <w:r>
        <w:rPr>
          <w:rFonts w:hint="eastAsia"/>
        </w:rPr>
        <w:t>盘、</w:t>
      </w:r>
      <w:r>
        <w:rPr>
          <w:rFonts w:hint="eastAsia"/>
        </w:rPr>
        <w:t>D</w:t>
      </w:r>
      <w:r>
        <w:rPr>
          <w:rFonts w:hint="eastAsia"/>
        </w:rPr>
        <w:t>盘这种形式完全不同，而且</w:t>
      </w:r>
      <w:r>
        <w:rPr>
          <w:rFonts w:hint="eastAsia"/>
        </w:rPr>
        <w:t>windows</w:t>
      </w:r>
      <w:r>
        <w:rPr>
          <w:rFonts w:hint="eastAsia"/>
        </w:rPr>
        <w:t>下也提供了很多舒适的工具提高学习和工作效率，</w:t>
      </w:r>
      <w:r w:rsidR="00BE01EC">
        <w:rPr>
          <w:rFonts w:hint="eastAsia"/>
        </w:rPr>
        <w:t>同时，双系统安装过程中，涉及到启动</w:t>
      </w:r>
      <w:r w:rsidR="00BE01EC">
        <w:rPr>
          <w:rFonts w:hint="eastAsia"/>
        </w:rPr>
        <w:t>boot</w:t>
      </w:r>
      <w:r w:rsidR="00BE01EC">
        <w:rPr>
          <w:rFonts w:hint="eastAsia"/>
        </w:rPr>
        <w:t>的配置和磁盘管理，对于刚刚开始接触的同学，难度较大，</w:t>
      </w:r>
      <w:r>
        <w:rPr>
          <w:rFonts w:hint="eastAsia"/>
        </w:rPr>
        <w:t>所以不建议安装双系统在你的电脑上。</w:t>
      </w:r>
    </w:p>
    <w:p w14:paraId="76D3D0F8" w14:textId="14816BA0" w:rsidR="00BE01EC" w:rsidRDefault="00BE01EC" w:rsidP="00BE01EC">
      <w:pPr>
        <w:pStyle w:val="3"/>
        <w:ind w:left="919" w:right="210"/>
      </w:pPr>
      <w:r>
        <w:rPr>
          <w:rFonts w:hint="eastAsia"/>
        </w:rPr>
        <w:t>如何选择虚拟机软件</w:t>
      </w:r>
    </w:p>
    <w:p w14:paraId="440A97FD" w14:textId="2B119A67" w:rsidR="00BE01EC" w:rsidRDefault="00DB42E5" w:rsidP="00BE01EC">
      <w:pPr>
        <w:pStyle w:val="40"/>
      </w:pPr>
      <w:r>
        <w:rPr>
          <w:rFonts w:hint="eastAsia"/>
        </w:rPr>
        <w:t>常见的虚拟机软件有：</w:t>
      </w:r>
    </w:p>
    <w:p w14:paraId="45AA231B" w14:textId="0FE74111" w:rsidR="00DB42E5" w:rsidRDefault="00341F4D" w:rsidP="00BE01EC">
      <w:pPr>
        <w:pStyle w:val="40"/>
      </w:pPr>
      <w:r w:rsidRPr="00341F4D">
        <w:t>QEMU</w:t>
      </w:r>
      <w:r>
        <w:rPr>
          <w:rFonts w:hint="eastAsia"/>
        </w:rPr>
        <w:t>：常见于</w:t>
      </w:r>
      <w:r>
        <w:rPr>
          <w:rFonts w:hint="eastAsia"/>
        </w:rPr>
        <w:t>android</w:t>
      </w:r>
      <w:r>
        <w:rPr>
          <w:rFonts w:hint="eastAsia"/>
        </w:rPr>
        <w:t>模拟器，</w:t>
      </w:r>
      <w:r>
        <w:rPr>
          <w:rFonts w:hint="eastAsia"/>
        </w:rPr>
        <w:t>PC</w:t>
      </w:r>
      <w:r>
        <w:rPr>
          <w:rFonts w:hint="eastAsia"/>
        </w:rPr>
        <w:t>上模拟安卓手机（开发，玩游戏）</w:t>
      </w:r>
    </w:p>
    <w:p w14:paraId="35B7E917" w14:textId="3777A3F5" w:rsidR="00341F4D" w:rsidRDefault="00341F4D" w:rsidP="00BE01EC">
      <w:pPr>
        <w:pStyle w:val="40"/>
      </w:pPr>
      <w:r w:rsidRPr="00341F4D">
        <w:t>VirtualBox</w:t>
      </w:r>
      <w:r>
        <w:rPr>
          <w:rFonts w:hint="eastAsia"/>
        </w:rPr>
        <w:t>：</w:t>
      </w:r>
      <w:r w:rsidRPr="00341F4D">
        <w:t>Oracle</w:t>
      </w:r>
      <w:r>
        <w:rPr>
          <w:rFonts w:hint="eastAsia"/>
        </w:rPr>
        <w:t>（甲骨文公司）</w:t>
      </w:r>
    </w:p>
    <w:p w14:paraId="03D9C5D3" w14:textId="6FBC397B" w:rsidR="00341F4D" w:rsidRPr="00341F4D" w:rsidRDefault="00341F4D" w:rsidP="00BE01EC">
      <w:pPr>
        <w:pStyle w:val="40"/>
      </w:pPr>
      <w:r w:rsidRPr="00341F4D">
        <w:t>Vmware</w:t>
      </w:r>
      <w:r>
        <w:rPr>
          <w:rFonts w:hint="eastAsia"/>
        </w:rPr>
        <w:t>公司的系列产品：</w:t>
      </w:r>
      <w:r w:rsidRPr="00341F4D">
        <w:t>VMware Workstation</w:t>
      </w:r>
      <w:r>
        <w:rPr>
          <w:rFonts w:hint="eastAsia"/>
        </w:rPr>
        <w:t>、</w:t>
      </w:r>
      <w:r w:rsidRPr="00341F4D">
        <w:t>VMware Fusion</w:t>
      </w:r>
    </w:p>
    <w:p w14:paraId="16E30D99" w14:textId="73D1EDF9" w:rsidR="007A7E35" w:rsidRDefault="00341F4D" w:rsidP="00341F4D">
      <w:pPr>
        <w:pStyle w:val="2"/>
        <w:ind w:left="777" w:right="210"/>
      </w:pPr>
      <w:r>
        <w:rPr>
          <w:rFonts w:hint="eastAsia"/>
        </w:rPr>
        <w:t>如何安装虚拟机软件</w:t>
      </w:r>
    </w:p>
    <w:p w14:paraId="4B9350EF" w14:textId="4FBBE4DB" w:rsidR="00984B09" w:rsidRDefault="00E516B7" w:rsidP="00984B09">
      <w:pPr>
        <w:pStyle w:val="40"/>
      </w:pPr>
      <w:r>
        <w:rPr>
          <w:rFonts w:hint="eastAsia"/>
          <w:noProof/>
        </w:rPr>
        <w:t>见《</w:t>
      </w:r>
      <w:r>
        <w:rPr>
          <w:rFonts w:hint="eastAsia"/>
          <w:noProof/>
        </w:rPr>
        <w:t>vmware workstation</w:t>
      </w:r>
      <w:r w:rsidR="005B2DB6">
        <w:rPr>
          <w:rFonts w:hint="eastAsia"/>
          <w:noProof/>
        </w:rPr>
        <w:t>s</w:t>
      </w:r>
      <w:r w:rsidR="005B2DB6">
        <w:rPr>
          <w:rFonts w:hint="eastAsia"/>
          <w:noProof/>
        </w:rPr>
        <w:t>在</w:t>
      </w:r>
      <w:r w:rsidR="005B2DB6">
        <w:rPr>
          <w:rFonts w:hint="eastAsia"/>
          <w:noProof/>
        </w:rPr>
        <w:t>windows</w:t>
      </w:r>
      <w:r w:rsidR="005B2DB6">
        <w:rPr>
          <w:rFonts w:hint="eastAsia"/>
          <w:noProof/>
        </w:rPr>
        <w:t>下的</w:t>
      </w:r>
      <w:r>
        <w:rPr>
          <w:rFonts w:hint="eastAsia"/>
          <w:noProof/>
        </w:rPr>
        <w:t>安装文档</w:t>
      </w:r>
      <w:r>
        <w:rPr>
          <w:rFonts w:hint="eastAsia"/>
          <w:noProof/>
        </w:rPr>
        <w:t>.pdf</w:t>
      </w:r>
      <w:r>
        <w:rPr>
          <w:rFonts w:hint="eastAsia"/>
          <w:noProof/>
        </w:rPr>
        <w:t>》</w:t>
      </w:r>
    </w:p>
    <w:p w14:paraId="22F61128" w14:textId="42D712F7" w:rsidR="00341F4D" w:rsidRDefault="00406D7E" w:rsidP="00406D7E">
      <w:pPr>
        <w:pStyle w:val="2"/>
        <w:ind w:left="777" w:right="210"/>
      </w:pPr>
      <w:r>
        <w:rPr>
          <w:rFonts w:hint="eastAsia"/>
        </w:rPr>
        <w:lastRenderedPageBreak/>
        <w:t>如何在虚拟机下安装</w:t>
      </w:r>
      <w:r>
        <w:rPr>
          <w:rFonts w:hint="eastAsia"/>
        </w:rPr>
        <w:t>CentoOS</w:t>
      </w:r>
    </w:p>
    <w:p w14:paraId="678E72C1" w14:textId="4D1B0DCB" w:rsidR="00406D7E" w:rsidRDefault="005B2DB6" w:rsidP="00406D7E">
      <w:pPr>
        <w:pStyle w:val="40"/>
      </w:pPr>
      <w:r>
        <w:rPr>
          <w:rFonts w:hint="eastAsia"/>
        </w:rPr>
        <w:t>见《</w:t>
      </w:r>
      <w:r>
        <w:rPr>
          <w:rFonts w:hint="eastAsia"/>
        </w:rPr>
        <w:t>vmware workstations</w:t>
      </w:r>
      <w:r>
        <w:rPr>
          <w:rFonts w:hint="eastAsia"/>
        </w:rPr>
        <w:t>下安装</w:t>
      </w:r>
      <w:r>
        <w:rPr>
          <w:rFonts w:hint="eastAsia"/>
        </w:rPr>
        <w:t>Centos6.5.pdf</w:t>
      </w:r>
      <w:r>
        <w:rPr>
          <w:rFonts w:hint="eastAsia"/>
        </w:rPr>
        <w:t>》</w:t>
      </w:r>
    </w:p>
    <w:p w14:paraId="02E61793" w14:textId="6805221A" w:rsidR="00406D7E" w:rsidRDefault="00406D7E" w:rsidP="00406D7E">
      <w:pPr>
        <w:pStyle w:val="2"/>
        <w:ind w:left="777" w:right="210"/>
      </w:pPr>
      <w:r>
        <w:rPr>
          <w:rFonts w:hint="eastAsia"/>
        </w:rPr>
        <w:t>注意事项</w:t>
      </w:r>
    </w:p>
    <w:p w14:paraId="27FA38FB" w14:textId="4A9FD1C5" w:rsidR="00406D7E" w:rsidRDefault="00406D7E" w:rsidP="00406D7E">
      <w:pPr>
        <w:pStyle w:val="40"/>
      </w:pPr>
      <w:r>
        <w:rPr>
          <w:rFonts w:hint="eastAsia"/>
        </w:rPr>
        <w:t>由于在</w:t>
      </w:r>
      <w:r>
        <w:rPr>
          <w:rFonts w:hint="eastAsia"/>
        </w:rPr>
        <w:t>windows</w:t>
      </w:r>
      <w:r>
        <w:rPr>
          <w:rFonts w:hint="eastAsia"/>
        </w:rPr>
        <w:t>下有很多优化系统启动速度的软件，会把</w:t>
      </w:r>
      <w:r>
        <w:rPr>
          <w:rFonts w:hint="eastAsia"/>
        </w:rPr>
        <w:t>vmware</w:t>
      </w:r>
      <w:r>
        <w:rPr>
          <w:rFonts w:hint="eastAsia"/>
        </w:rPr>
        <w:t>软件提供的服务关闭，所以当遇到</w:t>
      </w:r>
      <w:r>
        <w:rPr>
          <w:rFonts w:hint="eastAsia"/>
        </w:rPr>
        <w:t>vmware</w:t>
      </w:r>
      <w:r>
        <w:rPr>
          <w:rFonts w:hint="eastAsia"/>
        </w:rPr>
        <w:t>使用不了的时候，一定要记住检查系统服务是否开启。</w:t>
      </w:r>
    </w:p>
    <w:p w14:paraId="5A92F1AB" w14:textId="5DAECDD6" w:rsidR="00692D20" w:rsidRPr="00F47FE0" w:rsidRDefault="0085478F" w:rsidP="00F47FE0">
      <w:pPr>
        <w:pStyle w:val="coder"/>
        <w:rPr>
          <w:rFonts w:hint="eastAsia"/>
          <w:sz w:val="24"/>
          <w:szCs w:val="24"/>
        </w:rPr>
      </w:pPr>
      <w:r w:rsidRPr="0085478F">
        <w:rPr>
          <w:rFonts w:hint="eastAsia"/>
          <w:sz w:val="24"/>
          <w:szCs w:val="24"/>
        </w:rPr>
        <w:t>右击计算机</w:t>
      </w:r>
      <w:r w:rsidRPr="0085478F">
        <w:rPr>
          <w:rFonts w:hint="eastAsia"/>
          <w:sz w:val="24"/>
          <w:szCs w:val="24"/>
        </w:rPr>
        <w:t>--&gt;</w:t>
      </w:r>
      <w:r w:rsidRPr="0085478F">
        <w:rPr>
          <w:rFonts w:hint="eastAsia"/>
          <w:sz w:val="24"/>
          <w:szCs w:val="24"/>
        </w:rPr>
        <w:t>管理</w:t>
      </w:r>
      <w:r w:rsidRPr="0085478F">
        <w:rPr>
          <w:rFonts w:hint="eastAsia"/>
          <w:sz w:val="24"/>
          <w:szCs w:val="24"/>
        </w:rPr>
        <w:t>--&gt;</w:t>
      </w:r>
      <w:r w:rsidRPr="0085478F">
        <w:rPr>
          <w:rFonts w:hint="eastAsia"/>
          <w:sz w:val="24"/>
          <w:szCs w:val="24"/>
        </w:rPr>
        <w:t>服务和应用程序</w:t>
      </w:r>
      <w:r w:rsidRPr="0085478F">
        <w:rPr>
          <w:rFonts w:hint="eastAsia"/>
          <w:sz w:val="24"/>
          <w:szCs w:val="24"/>
        </w:rPr>
        <w:t>--&gt;</w:t>
      </w:r>
      <w:r w:rsidRPr="0085478F">
        <w:rPr>
          <w:rFonts w:hint="eastAsia"/>
          <w:sz w:val="24"/>
          <w:szCs w:val="24"/>
        </w:rPr>
        <w:t>服务</w:t>
      </w:r>
    </w:p>
    <w:p w14:paraId="0E4B906E" w14:textId="1AC5E692" w:rsidR="00F47FE0" w:rsidRDefault="00F47FE0" w:rsidP="00F47FE0">
      <w:pPr>
        <w:pStyle w:val="2"/>
        <w:ind w:left="777" w:right="210"/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操作的</w:t>
      </w:r>
      <w:r>
        <w:rPr>
          <w:rFonts w:hint="eastAsia"/>
        </w:rPr>
        <w:t>效率</w:t>
      </w:r>
      <w:r>
        <w:rPr>
          <w:rFonts w:hint="eastAsia"/>
        </w:rPr>
        <w:t>提高</w:t>
      </w:r>
      <w:r>
        <w:rPr>
          <w:rFonts w:hint="eastAsia"/>
        </w:rPr>
        <w:t>方法</w:t>
      </w:r>
    </w:p>
    <w:p w14:paraId="03F07CBE" w14:textId="77777777" w:rsidR="00F47FE0" w:rsidRPr="00E347B0" w:rsidRDefault="00F47FE0" w:rsidP="00F47FE0">
      <w:pPr>
        <w:pStyle w:val="5"/>
        <w:ind w:left="919" w:right="210"/>
      </w:pPr>
      <w:r>
        <w:rPr>
          <w:rFonts w:hint="eastAsia"/>
        </w:rPr>
        <w:t>;</w:t>
      </w:r>
      <w:r>
        <w:rPr>
          <w:rFonts w:hint="eastAsia"/>
        </w:rPr>
        <w:t>（分号）：</w:t>
      </w:r>
      <w:r>
        <w:rPr>
          <w:rFonts w:hint="eastAsia"/>
        </w:rPr>
        <w:tab/>
      </w:r>
      <w:r>
        <w:rPr>
          <w:rFonts w:hint="eastAsia"/>
        </w:rPr>
        <w:t>多个命令写一行</w:t>
      </w:r>
    </w:p>
    <w:p w14:paraId="3BEE4204" w14:textId="77777777" w:rsidR="00F47FE0" w:rsidRDefault="00F47FE0" w:rsidP="00F47FE0">
      <w:pPr>
        <w:pStyle w:val="5"/>
        <w:ind w:left="919" w:right="210"/>
      </w:pPr>
      <w:r>
        <w:rPr>
          <w:rFonts w:hint="eastAsia"/>
        </w:rPr>
        <w:t xml:space="preserve">\ </w:t>
      </w:r>
      <w:r>
        <w:rPr>
          <w:rFonts w:hint="eastAsia"/>
        </w:rPr>
        <w:t>：续行符，命令过长，换行书写</w:t>
      </w:r>
    </w:p>
    <w:p w14:paraId="3E6767BF" w14:textId="77777777" w:rsidR="00F47FE0" w:rsidRDefault="00F47FE0" w:rsidP="00F47FE0">
      <w:pPr>
        <w:pStyle w:val="5"/>
        <w:ind w:left="919" w:right="210"/>
      </w:pPr>
      <w:r>
        <w:rPr>
          <w:rFonts w:hint="eastAsia"/>
        </w:rPr>
        <w:t>命令和参数通过空格进行分割</w:t>
      </w:r>
    </w:p>
    <w:p w14:paraId="2003F17E" w14:textId="77777777" w:rsidR="00F47FE0" w:rsidRPr="0051205E" w:rsidRDefault="00F47FE0" w:rsidP="00F47FE0">
      <w:pPr>
        <w:pStyle w:val="5"/>
        <w:ind w:left="919" w:right="210"/>
        <w:rPr>
          <w:color w:val="FF0000"/>
        </w:rPr>
      </w:pPr>
      <w:r w:rsidRPr="0051205E">
        <w:rPr>
          <w:rFonts w:hint="eastAsia"/>
          <w:color w:val="FF0000"/>
        </w:rPr>
        <w:t>TAB</w:t>
      </w:r>
      <w:r w:rsidRPr="0051205E">
        <w:rPr>
          <w:rFonts w:hint="eastAsia"/>
          <w:color w:val="FF0000"/>
        </w:rPr>
        <w:t>键，懒人的福利</w:t>
      </w:r>
    </w:p>
    <w:p w14:paraId="6E45FEC4" w14:textId="2082D8FA" w:rsidR="00F47FE0" w:rsidRPr="00F47FE0" w:rsidRDefault="00F47FE0" w:rsidP="00F47FE0">
      <w:pPr>
        <w:pStyle w:val="5"/>
        <w:ind w:left="919" w:right="210"/>
        <w:rPr>
          <w:rFonts w:hint="eastAsia"/>
          <w:color w:val="FF0000"/>
        </w:rPr>
      </w:pPr>
      <w:r w:rsidRPr="0051205E">
        <w:rPr>
          <w:rFonts w:hint="eastAsia"/>
          <w:color w:val="FF0000"/>
        </w:rPr>
        <w:t>shell</w:t>
      </w:r>
      <w:r w:rsidRPr="0051205E">
        <w:rPr>
          <w:rFonts w:hint="eastAsia"/>
          <w:color w:val="FF0000"/>
        </w:rPr>
        <w:t>历史记录</w:t>
      </w:r>
    </w:p>
    <w:p w14:paraId="7B7CE933" w14:textId="27D6B165" w:rsidR="001B1B17" w:rsidRDefault="00FF44D5" w:rsidP="001B1B17">
      <w:pPr>
        <w:pStyle w:val="1"/>
      </w:pPr>
      <w:r>
        <w:rPr>
          <w:rFonts w:hint="eastAsia"/>
        </w:rPr>
        <w:t>VIM</w:t>
      </w:r>
      <w:r>
        <w:rPr>
          <w:rFonts w:hint="eastAsia"/>
        </w:rPr>
        <w:t>的使用</w:t>
      </w:r>
    </w:p>
    <w:p w14:paraId="72602EC7" w14:textId="23FE7292" w:rsidR="00FF44D5" w:rsidRDefault="00FF44D5" w:rsidP="00FF44D5">
      <w:pPr>
        <w:pStyle w:val="2"/>
        <w:ind w:left="777" w:right="210"/>
      </w:pPr>
      <w:r>
        <w:rPr>
          <w:rFonts w:hint="eastAsia"/>
        </w:rPr>
        <w:t>VI</w:t>
      </w:r>
      <w:r>
        <w:rPr>
          <w:rFonts w:hint="eastAsia"/>
        </w:rPr>
        <w:t>、</w:t>
      </w:r>
      <w:r>
        <w:rPr>
          <w:rFonts w:hint="eastAsia"/>
        </w:rPr>
        <w:t>VIM</w:t>
      </w:r>
      <w:r>
        <w:rPr>
          <w:rFonts w:hint="eastAsia"/>
        </w:rPr>
        <w:t>是什么</w:t>
      </w:r>
    </w:p>
    <w:p w14:paraId="377E28CE" w14:textId="4D3D6F8E" w:rsidR="0001210D" w:rsidRDefault="0001210D" w:rsidP="0001210D">
      <w:pPr>
        <w:pStyle w:val="4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系统上经常需要进行文本编辑，最常用的是</w:t>
      </w:r>
      <w:r>
        <w:rPr>
          <w:rFonts w:hint="eastAsia"/>
        </w:rPr>
        <w:t>vi</w:t>
      </w:r>
      <w:r>
        <w:rPr>
          <w:rFonts w:hint="eastAsia"/>
        </w:rPr>
        <w:t>编辑器。</w:t>
      </w:r>
    </w:p>
    <w:p w14:paraId="45A9818A" w14:textId="5F1B0236" w:rsidR="0001210D" w:rsidRDefault="00C95947" w:rsidP="0001210D">
      <w:pPr>
        <w:pStyle w:val="40"/>
      </w:pPr>
      <w:r>
        <w:rPr>
          <w:rFonts w:hint="eastAsia"/>
        </w:rPr>
        <w:t>可以把他理解为</w:t>
      </w:r>
      <w:r>
        <w:rPr>
          <w:rFonts w:hint="eastAsia"/>
        </w:rPr>
        <w:t>windows</w:t>
      </w:r>
      <w:r>
        <w:rPr>
          <w:rFonts w:hint="eastAsia"/>
        </w:rPr>
        <w:t>下的记事本</w:t>
      </w:r>
      <w:r w:rsidR="0042067A">
        <w:rPr>
          <w:rFonts w:hint="eastAsia"/>
        </w:rPr>
        <w:t>。</w:t>
      </w:r>
    </w:p>
    <w:p w14:paraId="238301D6" w14:textId="3226798C" w:rsidR="00FF44D5" w:rsidRDefault="00FF44D5" w:rsidP="00FF44D5">
      <w:pPr>
        <w:pStyle w:val="2"/>
        <w:ind w:left="777" w:right="210"/>
      </w:pPr>
      <w:r>
        <w:rPr>
          <w:rFonts w:hint="eastAsia"/>
        </w:rPr>
        <w:t>VI</w:t>
      </w:r>
      <w:r>
        <w:rPr>
          <w:rFonts w:hint="eastAsia"/>
        </w:rPr>
        <w:t>的使用场景</w:t>
      </w:r>
    </w:p>
    <w:p w14:paraId="6318887D" w14:textId="5045A0B9" w:rsidR="00777ED1" w:rsidRDefault="00777ED1" w:rsidP="00777ED1">
      <w:pPr>
        <w:pStyle w:val="40"/>
      </w:pPr>
      <w:r>
        <w:rPr>
          <w:rFonts w:hint="eastAsia"/>
        </w:rPr>
        <w:t>在非图形安装</w:t>
      </w:r>
      <w:r w:rsidR="009D73FD">
        <w:rPr>
          <w:rFonts w:hint="eastAsia"/>
        </w:rPr>
        <w:t>Linux</w:t>
      </w:r>
      <w:r w:rsidR="009D73FD">
        <w:rPr>
          <w:rFonts w:hint="eastAsia"/>
        </w:rPr>
        <w:t>下的首选编辑器</w:t>
      </w:r>
    </w:p>
    <w:p w14:paraId="2D8F2096" w14:textId="6EB50FA0" w:rsidR="003A2F67" w:rsidRDefault="003A2F67" w:rsidP="00777ED1">
      <w:pPr>
        <w:pStyle w:val="40"/>
      </w:pPr>
      <w:r>
        <w:rPr>
          <w:rFonts w:hint="eastAsia"/>
        </w:rPr>
        <w:t>远程</w:t>
      </w:r>
      <w:r w:rsidR="006B2876">
        <w:rPr>
          <w:rFonts w:hint="eastAsia"/>
        </w:rPr>
        <w:t>使用</w:t>
      </w:r>
      <w:r w:rsidR="006B2876">
        <w:rPr>
          <w:rFonts w:hint="eastAsia"/>
        </w:rPr>
        <w:t>Linux</w:t>
      </w:r>
      <w:r w:rsidR="006B2876">
        <w:rPr>
          <w:rFonts w:hint="eastAsia"/>
        </w:rPr>
        <w:t>系统时的</w:t>
      </w:r>
    </w:p>
    <w:p w14:paraId="632D5D22" w14:textId="6BC3DE57" w:rsidR="00FE34B3" w:rsidRDefault="00FE34B3" w:rsidP="00777ED1">
      <w:pPr>
        <w:pStyle w:val="40"/>
      </w:pPr>
      <w:r>
        <w:rPr>
          <w:rFonts w:hint="eastAsia"/>
        </w:rPr>
        <w:t>黑客、白客</w:t>
      </w:r>
    </w:p>
    <w:p w14:paraId="0911AC41" w14:textId="3BA05317" w:rsidR="00FF44D5" w:rsidRDefault="00FF44D5" w:rsidP="00FF44D5">
      <w:pPr>
        <w:pStyle w:val="2"/>
        <w:ind w:left="777" w:right="210"/>
      </w:pPr>
      <w:r>
        <w:rPr>
          <w:rFonts w:hint="eastAsia"/>
        </w:rPr>
        <w:t>如何使用</w:t>
      </w:r>
      <w:r>
        <w:rPr>
          <w:rFonts w:hint="eastAsia"/>
        </w:rPr>
        <w:t>VI</w:t>
      </w:r>
    </w:p>
    <w:p w14:paraId="4CD4543C" w14:textId="71A4DECA" w:rsidR="0033652B" w:rsidRDefault="0033652B" w:rsidP="0033652B">
      <w:pPr>
        <w:pStyle w:val="40"/>
      </w:pPr>
      <w:r>
        <w:rPr>
          <w:rFonts w:hint="eastAsia"/>
        </w:rPr>
        <w:t>使用</w:t>
      </w:r>
      <w:r>
        <w:rPr>
          <w:rFonts w:hint="eastAsia"/>
        </w:rPr>
        <w:t>VI</w:t>
      </w:r>
      <w:r w:rsidR="007D6FA7">
        <w:rPr>
          <w:rFonts w:hint="eastAsia"/>
        </w:rPr>
        <w:t>，最核心的就是理解到他的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7D6FA7">
        <w:rPr>
          <w:rFonts w:hint="eastAsia"/>
        </w:rPr>
        <w:t>模式。然后是记忆一些常用命令，当然最好的方法就是练习过</w:t>
      </w:r>
      <w:r w:rsidR="007D6FA7">
        <w:rPr>
          <w:rFonts w:hint="eastAsia"/>
        </w:rPr>
        <w:lastRenderedPageBreak/>
        <w:t>程中记忆这些命令快捷键。</w:t>
      </w:r>
    </w:p>
    <w:p w14:paraId="0A6DC329" w14:textId="0C67A616" w:rsidR="00B64F61" w:rsidRDefault="00B64F61" w:rsidP="0033652B">
      <w:pPr>
        <w:pStyle w:val="40"/>
      </w:pPr>
      <w:r w:rsidRPr="00B64F61">
        <w:rPr>
          <w:noProof/>
        </w:rPr>
        <w:drawing>
          <wp:inline distT="0" distB="0" distL="0" distR="0" wp14:anchorId="7F5B5256" wp14:editId="75CFBF67">
            <wp:extent cx="3320579" cy="2426997"/>
            <wp:effectExtent l="0" t="0" r="6985" b="11430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2B40941-2FC3-4042-BAB3-D6ADCB48FA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2B40941-2FC3-4042-BAB3-D6ADCB48FA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52" cy="242931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DEED432" w14:textId="63CA2D24" w:rsidR="00B64F61" w:rsidRDefault="00B64F61" w:rsidP="0033652B">
      <w:pPr>
        <w:pStyle w:val="40"/>
      </w:pPr>
      <w:r>
        <w:rPr>
          <w:rFonts w:hint="eastAsia"/>
        </w:rPr>
        <w:t>输入模式、可编辑模式</w:t>
      </w:r>
    </w:p>
    <w:p w14:paraId="5E32A015" w14:textId="131F9F09" w:rsidR="00B64F61" w:rsidRDefault="00B64F61" w:rsidP="0033652B">
      <w:pPr>
        <w:pStyle w:val="40"/>
      </w:pPr>
      <w:r w:rsidRPr="00B64F61">
        <w:rPr>
          <w:noProof/>
        </w:rPr>
        <w:drawing>
          <wp:inline distT="0" distB="0" distL="0" distR="0" wp14:anchorId="3F24C974" wp14:editId="21E4790B">
            <wp:extent cx="3468200" cy="2647653"/>
            <wp:effectExtent l="0" t="0" r="12065" b="0"/>
            <wp:docPr id="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71D6D67-CBF4-4D1E-8B25-3560C69DC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>
                      <a:extLst>
                        <a:ext uri="{FF2B5EF4-FFF2-40B4-BE49-F238E27FC236}">
                          <a16:creationId xmlns:a16="http://schemas.microsoft.com/office/drawing/2014/main" id="{771D6D67-CBF4-4D1E-8B25-3560C69DC2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624" cy="26800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5046912" w14:textId="24900A88" w:rsidR="00B64F61" w:rsidRDefault="00B64F61" w:rsidP="0033652B">
      <w:pPr>
        <w:pStyle w:val="40"/>
      </w:pPr>
      <w:r>
        <w:rPr>
          <w:rFonts w:hint="eastAsia"/>
        </w:rPr>
        <w:t>交互模式，命令模式</w:t>
      </w:r>
    </w:p>
    <w:p w14:paraId="44F0C2A5" w14:textId="05B0612E" w:rsidR="00B64F61" w:rsidRDefault="00C815F8" w:rsidP="0033652B">
      <w:pPr>
        <w:pStyle w:val="40"/>
      </w:pPr>
      <w:r>
        <w:rPr>
          <w:noProof/>
        </w:rPr>
        <w:lastRenderedPageBreak/>
        <w:drawing>
          <wp:inline distT="0" distB="0" distL="0" distR="0" wp14:anchorId="5A8CE0A6" wp14:editId="69933052">
            <wp:extent cx="5267960" cy="2736215"/>
            <wp:effectExtent l="0" t="0" r="8890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6E917" w14:textId="3869CDEB" w:rsidR="002452D8" w:rsidRDefault="002452D8" w:rsidP="002452D8">
      <w:pPr>
        <w:pStyle w:val="3"/>
        <w:ind w:left="919" w:right="210"/>
      </w:pPr>
      <w:r>
        <w:rPr>
          <w:rFonts w:hint="eastAsia"/>
        </w:rPr>
        <w:t>进入编辑模式</w:t>
      </w:r>
    </w:p>
    <w:p w14:paraId="66C2383E" w14:textId="40A57A35" w:rsidR="002452D8" w:rsidRDefault="002452D8" w:rsidP="002452D8">
      <w:pPr>
        <w:pStyle w:val="40"/>
      </w:pPr>
      <w:r>
        <w:rPr>
          <w:rFonts w:hint="eastAsia"/>
        </w:rPr>
        <w:t xml:space="preserve">i: </w:t>
      </w:r>
      <w:r w:rsidR="00805C64" w:rsidRPr="00805C64">
        <w:rPr>
          <w:rFonts w:hint="eastAsia"/>
        </w:rPr>
        <w:t>从光标所在位置前面开始插入资料</w:t>
      </w:r>
      <w:r w:rsidR="00613F91">
        <w:rPr>
          <w:rFonts w:hint="eastAsia"/>
        </w:rPr>
        <w:t>，</w:t>
      </w:r>
      <w:r w:rsidR="00613F91" w:rsidRPr="0073450E">
        <w:rPr>
          <w:rFonts w:hint="eastAsia"/>
        </w:rPr>
        <w:t>光标后的资料随新增资料向后移动</w:t>
      </w:r>
    </w:p>
    <w:p w14:paraId="76D10851" w14:textId="672B8E42" w:rsidR="000C6B6D" w:rsidRDefault="000C6B6D" w:rsidP="002452D8">
      <w:pPr>
        <w:pStyle w:val="40"/>
      </w:pPr>
      <w:r>
        <w:rPr>
          <w:rFonts w:hint="eastAsia"/>
        </w:rPr>
        <w:t xml:space="preserve">o: </w:t>
      </w:r>
      <w:r w:rsidRPr="000C6B6D">
        <w:rPr>
          <w:rFonts w:hint="eastAsia"/>
        </w:rPr>
        <w:t>在光标所在列下新增一列并进入输入模式</w:t>
      </w:r>
    </w:p>
    <w:p w14:paraId="7EADE998" w14:textId="5164470A" w:rsidR="0073450E" w:rsidRDefault="0073450E" w:rsidP="002452D8">
      <w:pPr>
        <w:pStyle w:val="40"/>
      </w:pPr>
      <w:r>
        <w:rPr>
          <w:rFonts w:hint="eastAsia"/>
        </w:rPr>
        <w:t>a</w:t>
      </w:r>
      <w:r>
        <w:rPr>
          <w:rFonts w:hint="eastAsia"/>
        </w:rPr>
        <w:t>：</w:t>
      </w:r>
      <w:r w:rsidRPr="0073450E">
        <w:rPr>
          <w:rFonts w:hint="eastAsia"/>
        </w:rPr>
        <w:t>从光标所在位置后面开始新增资料，光标后的资料随新增资料向后移动</w:t>
      </w:r>
    </w:p>
    <w:p w14:paraId="5A63FC7C" w14:textId="71D86768" w:rsidR="00222342" w:rsidRDefault="00222342" w:rsidP="002452D8">
      <w:pPr>
        <w:pStyle w:val="40"/>
      </w:pPr>
      <w:r>
        <w:rPr>
          <w:rFonts w:hint="eastAsia"/>
        </w:rPr>
        <w:t>I</w:t>
      </w:r>
      <w:r>
        <w:rPr>
          <w:rFonts w:hint="eastAsia"/>
        </w:rPr>
        <w:t>：在光标所在行的最开头进行编辑</w:t>
      </w:r>
    </w:p>
    <w:p w14:paraId="1603E9AF" w14:textId="16FB361F" w:rsidR="00222342" w:rsidRDefault="00222342" w:rsidP="002452D8">
      <w:pPr>
        <w:pStyle w:val="40"/>
      </w:pPr>
      <w:r>
        <w:rPr>
          <w:rFonts w:hint="eastAsia"/>
        </w:rPr>
        <w:t>A</w:t>
      </w:r>
      <w:r>
        <w:rPr>
          <w:rFonts w:hint="eastAsia"/>
        </w:rPr>
        <w:t>：在光标所在行的尾部进行编辑</w:t>
      </w:r>
    </w:p>
    <w:p w14:paraId="3E580B91" w14:textId="75004D87" w:rsidR="00222342" w:rsidRDefault="00222342" w:rsidP="002452D8">
      <w:pPr>
        <w:pStyle w:val="40"/>
      </w:pPr>
      <w:r>
        <w:rPr>
          <w:rFonts w:hint="eastAsia"/>
        </w:rPr>
        <w:t>O</w:t>
      </w:r>
      <w:r>
        <w:rPr>
          <w:rFonts w:hint="eastAsia"/>
        </w:rPr>
        <w:t>：</w:t>
      </w:r>
      <w:r w:rsidR="00587C5F">
        <w:rPr>
          <w:rFonts w:hint="eastAsia"/>
        </w:rPr>
        <w:t>在光标所在位置上面进行编辑</w:t>
      </w:r>
    </w:p>
    <w:p w14:paraId="4E0D706F" w14:textId="746158FA" w:rsidR="002452D8" w:rsidRDefault="002452D8" w:rsidP="002452D8">
      <w:pPr>
        <w:pStyle w:val="3"/>
        <w:ind w:left="919" w:right="210"/>
      </w:pPr>
      <w:r>
        <w:rPr>
          <w:rFonts w:hint="eastAsia"/>
        </w:rPr>
        <w:t>删除和修改</w:t>
      </w:r>
    </w:p>
    <w:p w14:paraId="5CA886C4" w14:textId="4846FCC5" w:rsidR="005A7ABF" w:rsidRDefault="005A7ABF" w:rsidP="005A7ABF">
      <w:pPr>
        <w:rPr>
          <w:rFonts w:ascii="Courier New" w:cs="Courier New"/>
          <w:szCs w:val="20"/>
        </w:rPr>
      </w:pPr>
      <w:r>
        <w:rPr>
          <w:rFonts w:hint="eastAsia"/>
        </w:rPr>
        <w:tab/>
        <w:t>r</w:t>
      </w:r>
      <w:r>
        <w:rPr>
          <w:rFonts w:hint="eastAsia"/>
        </w:rPr>
        <w:t>：</w:t>
      </w:r>
      <w:r w:rsidRPr="005A7ABF">
        <w:rPr>
          <w:rFonts w:ascii="Courier New" w:cs="Courier New" w:hint="eastAsia"/>
          <w:szCs w:val="20"/>
        </w:rPr>
        <w:t>修改光标所在字符，</w:t>
      </w:r>
      <w:r w:rsidRPr="005A7ABF">
        <w:rPr>
          <w:rFonts w:ascii="Courier New" w:cs="Courier New" w:hint="eastAsia"/>
          <w:szCs w:val="20"/>
        </w:rPr>
        <w:t>r</w:t>
      </w:r>
      <w:r w:rsidRPr="005A7ABF">
        <w:rPr>
          <w:rFonts w:ascii="Courier New" w:cs="Courier New" w:hint="eastAsia"/>
          <w:szCs w:val="20"/>
        </w:rPr>
        <w:t>后接著要修正的字符</w:t>
      </w:r>
    </w:p>
    <w:p w14:paraId="689CAF3C" w14:textId="307B667B" w:rsidR="00FE29AF" w:rsidRPr="00FE29AF" w:rsidRDefault="00FE29AF" w:rsidP="005A7ABF">
      <w:pPr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ab/>
        <w:t>R</w:t>
      </w:r>
      <w:r>
        <w:rPr>
          <w:rFonts w:ascii="Courier New" w:cs="Courier New" w:hint="eastAsia"/>
          <w:szCs w:val="20"/>
        </w:rPr>
        <w:t>：</w:t>
      </w:r>
      <w:r w:rsidRPr="00FE29AF">
        <w:rPr>
          <w:rFonts w:ascii="Courier New" w:cs="Courier New" w:hint="eastAsia"/>
          <w:szCs w:val="20"/>
        </w:rPr>
        <w:t>进入取代状态，新增资料会覆改原先资料，</w:t>
      </w:r>
      <w:r w:rsidRPr="00FE29AF">
        <w:rPr>
          <w:rFonts w:ascii="Courier New" w:cs="Courier New" w:hint="eastAsia"/>
          <w:szCs w:val="20"/>
        </w:rPr>
        <w:t xml:space="preserve"> </w:t>
      </w:r>
      <w:r w:rsidRPr="00FE29AF">
        <w:rPr>
          <w:rFonts w:ascii="Courier New" w:cs="Courier New" w:hint="eastAsia"/>
          <w:szCs w:val="20"/>
        </w:rPr>
        <w:t>直到按</w:t>
      </w:r>
      <w:r w:rsidRPr="00FE29AF">
        <w:rPr>
          <w:rFonts w:ascii="Courier New" w:cs="Courier New" w:hint="eastAsia"/>
          <w:szCs w:val="20"/>
        </w:rPr>
        <w:t>[ESC]</w:t>
      </w:r>
      <w:r w:rsidRPr="00FE29AF">
        <w:rPr>
          <w:rFonts w:ascii="Courier New" w:cs="Courier New" w:hint="eastAsia"/>
          <w:szCs w:val="20"/>
        </w:rPr>
        <w:t>回到指令模式下为止</w:t>
      </w:r>
    </w:p>
    <w:p w14:paraId="720C07CD" w14:textId="6A6ED4CD" w:rsidR="005A7ABF" w:rsidRDefault="005A7ABF" w:rsidP="005A7ABF">
      <w:pPr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ab/>
        <w:t>dd</w:t>
      </w:r>
      <w:r>
        <w:rPr>
          <w:rFonts w:ascii="Courier New" w:cs="Courier New" w:hint="eastAsia"/>
          <w:szCs w:val="20"/>
        </w:rPr>
        <w:t>：删除光标所在行</w:t>
      </w:r>
    </w:p>
    <w:p w14:paraId="38E6B34F" w14:textId="36707AE6" w:rsidR="005A7ABF" w:rsidRDefault="005A7ABF" w:rsidP="005A7ABF">
      <w:pPr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ab/>
        <w:t>s</w:t>
      </w:r>
      <w:r>
        <w:rPr>
          <w:rFonts w:ascii="Courier New" w:cs="Courier New" w:hint="eastAsia"/>
          <w:szCs w:val="20"/>
        </w:rPr>
        <w:t>：删除光标字符，并进入编辑模式</w:t>
      </w:r>
    </w:p>
    <w:p w14:paraId="665BFD29" w14:textId="783596C2" w:rsidR="005A7ABF" w:rsidRPr="00E839BB" w:rsidRDefault="005A7ABF" w:rsidP="00E839BB">
      <w:pPr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ab/>
        <w:t>S</w:t>
      </w:r>
      <w:r>
        <w:rPr>
          <w:rFonts w:ascii="Courier New" w:cs="Courier New" w:hint="eastAsia"/>
          <w:szCs w:val="20"/>
        </w:rPr>
        <w:t>：删除光标所在行，并进入编辑模式</w:t>
      </w:r>
    </w:p>
    <w:p w14:paraId="559F57B8" w14:textId="40E98297" w:rsidR="002452D8" w:rsidRDefault="002452D8" w:rsidP="002452D8">
      <w:pPr>
        <w:pStyle w:val="3"/>
        <w:ind w:left="919" w:right="210"/>
      </w:pPr>
      <w:r>
        <w:rPr>
          <w:rFonts w:hint="eastAsia"/>
        </w:rPr>
        <w:t>退出方式</w:t>
      </w:r>
    </w:p>
    <w:p w14:paraId="3AE586CA" w14:textId="6812B23F" w:rsidR="00E839BB" w:rsidRDefault="00E839BB" w:rsidP="00E839BB">
      <w:pPr>
        <w:pStyle w:val="40"/>
      </w:pPr>
      <w:r>
        <w:rPr>
          <w:rFonts w:hint="eastAsia"/>
        </w:rPr>
        <w:t>:w</w:t>
      </w:r>
      <w:r>
        <w:rPr>
          <w:rFonts w:hint="eastAsia"/>
        </w:rPr>
        <w:tab/>
      </w:r>
      <w:r>
        <w:rPr>
          <w:rFonts w:hint="eastAsia"/>
        </w:rPr>
        <w:t>保存、写入</w:t>
      </w:r>
    </w:p>
    <w:p w14:paraId="304D05D0" w14:textId="23D2CAE0" w:rsidR="00E839BB" w:rsidRDefault="00E839BB" w:rsidP="00E839BB">
      <w:pPr>
        <w:pStyle w:val="40"/>
      </w:pPr>
      <w:r>
        <w:rPr>
          <w:rFonts w:hint="eastAsia"/>
        </w:rPr>
        <w:t xml:space="preserve">:q  </w:t>
      </w:r>
      <w:r>
        <w:rPr>
          <w:rFonts w:hint="eastAsia"/>
        </w:rPr>
        <w:t>不保存退出</w:t>
      </w:r>
    </w:p>
    <w:p w14:paraId="68BDA9EC" w14:textId="76071BDB" w:rsidR="00E839BB" w:rsidRDefault="00E839BB" w:rsidP="00E839BB">
      <w:pPr>
        <w:pStyle w:val="40"/>
      </w:pPr>
      <w:r>
        <w:rPr>
          <w:rFonts w:hint="eastAsia"/>
        </w:rPr>
        <w:t xml:space="preserve">:q! </w:t>
      </w:r>
      <w:r>
        <w:rPr>
          <w:rFonts w:hint="eastAsia"/>
        </w:rPr>
        <w:t>不保存强制退出</w:t>
      </w:r>
    </w:p>
    <w:p w14:paraId="09C4A3C3" w14:textId="3B88A969" w:rsidR="00E839BB" w:rsidRDefault="00E839BB" w:rsidP="00E839BB">
      <w:pPr>
        <w:pStyle w:val="40"/>
      </w:pPr>
      <w:r>
        <w:rPr>
          <w:rFonts w:hint="eastAsia"/>
        </w:rPr>
        <w:t xml:space="preserve">:wq </w:t>
      </w:r>
      <w:r>
        <w:rPr>
          <w:rFonts w:hint="eastAsia"/>
        </w:rPr>
        <w:t>保存退出</w:t>
      </w:r>
    </w:p>
    <w:p w14:paraId="15E4B7C2" w14:textId="16DF98D7" w:rsidR="00E839BB" w:rsidRDefault="00C12BBC" w:rsidP="00E839BB">
      <w:pPr>
        <w:pStyle w:val="40"/>
      </w:pPr>
      <w:r>
        <w:rPr>
          <w:rFonts w:hint="eastAsia"/>
        </w:rPr>
        <w:t xml:space="preserve">:w filename  </w:t>
      </w:r>
      <w:r>
        <w:rPr>
          <w:rFonts w:hint="eastAsia"/>
        </w:rPr>
        <w:t>保存到</w:t>
      </w:r>
      <w:r>
        <w:rPr>
          <w:rFonts w:hint="eastAsia"/>
        </w:rPr>
        <w:t>filename</w:t>
      </w:r>
      <w:r>
        <w:rPr>
          <w:rFonts w:hint="eastAsia"/>
        </w:rPr>
        <w:t>文件名</w:t>
      </w:r>
    </w:p>
    <w:p w14:paraId="02824FCD" w14:textId="36187222" w:rsidR="002452D8" w:rsidRDefault="002452D8" w:rsidP="002452D8">
      <w:pPr>
        <w:pStyle w:val="3"/>
        <w:ind w:left="919" w:right="210"/>
      </w:pPr>
      <w:r>
        <w:rPr>
          <w:rFonts w:hint="eastAsia"/>
        </w:rPr>
        <w:lastRenderedPageBreak/>
        <w:t>光标移动</w:t>
      </w:r>
    </w:p>
    <w:p w14:paraId="1AF723A9" w14:textId="4673A8E3" w:rsidR="00E516B7" w:rsidRDefault="001768C6" w:rsidP="00E516B7">
      <w:pPr>
        <w:pStyle w:val="40"/>
      </w:pPr>
      <w:r>
        <w:rPr>
          <w:rFonts w:hint="eastAsia"/>
        </w:rPr>
        <w:t>nG</w:t>
      </w:r>
      <w:r>
        <w:rPr>
          <w:rFonts w:hint="eastAsia"/>
        </w:rPr>
        <w:t>：跳到第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5E22E3FB" w14:textId="4041C632" w:rsidR="001768C6" w:rsidRDefault="001768C6" w:rsidP="00E516B7">
      <w:pPr>
        <w:pStyle w:val="40"/>
      </w:pP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跳到文件行尾</w:t>
      </w:r>
    </w:p>
    <w:p w14:paraId="21B70406" w14:textId="63C96558" w:rsidR="001768C6" w:rsidRDefault="001768C6" w:rsidP="00E516B7">
      <w:pPr>
        <w:pStyle w:val="40"/>
      </w:pPr>
      <w:r>
        <w:t>gg</w:t>
      </w:r>
      <w:r>
        <w:rPr>
          <w:rFonts w:hint="eastAsia"/>
        </w:rPr>
        <w:t>：跳到文件开头</w:t>
      </w:r>
    </w:p>
    <w:p w14:paraId="6B0BDDAF" w14:textId="1FF967BE" w:rsidR="002452D8" w:rsidRDefault="00067326" w:rsidP="002452D8">
      <w:pPr>
        <w:pStyle w:val="3"/>
        <w:ind w:left="919" w:right="210"/>
      </w:pPr>
      <w:r>
        <w:rPr>
          <w:rFonts w:hint="eastAsia"/>
        </w:rPr>
        <w:t>拷贝、</w:t>
      </w:r>
      <w:r w:rsidR="002452D8">
        <w:rPr>
          <w:rFonts w:hint="eastAsia"/>
        </w:rPr>
        <w:t>粘贴</w:t>
      </w:r>
      <w:r>
        <w:rPr>
          <w:rFonts w:hint="eastAsia"/>
        </w:rPr>
        <w:t>、恢复</w:t>
      </w:r>
    </w:p>
    <w:p w14:paraId="3E0DAD01" w14:textId="0F2A7C2B" w:rsidR="00067326" w:rsidRDefault="00067326" w:rsidP="00067326">
      <w:pPr>
        <w:pStyle w:val="40"/>
      </w:pPr>
      <w:r>
        <w:rPr>
          <w:rFonts w:hint="eastAsia"/>
        </w:rPr>
        <w:t>nyy</w:t>
      </w:r>
      <w:r>
        <w:rPr>
          <w:rFonts w:hint="eastAsia"/>
        </w:rPr>
        <w:t>：复制当前</w:t>
      </w:r>
      <w:r>
        <w:rPr>
          <w:rFonts w:hint="eastAsia"/>
        </w:rPr>
        <w:t>n</w:t>
      </w:r>
      <w:r>
        <w:rPr>
          <w:rFonts w:hint="eastAsia"/>
        </w:rPr>
        <w:t>行，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时，可以省略</w:t>
      </w:r>
    </w:p>
    <w:p w14:paraId="6ED838A7" w14:textId="5A246A35" w:rsidR="00067326" w:rsidRDefault="00067326" w:rsidP="00067326">
      <w:pPr>
        <w:pStyle w:val="40"/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粘贴剪贴板的内容到当前</w:t>
      </w:r>
    </w:p>
    <w:p w14:paraId="420B67EB" w14:textId="2E333BE5" w:rsidR="00067326" w:rsidRDefault="00067326" w:rsidP="00067326">
      <w:pPr>
        <w:pStyle w:val="40"/>
      </w:pPr>
      <w:r>
        <w:rPr>
          <w:rFonts w:hint="eastAsia"/>
        </w:rPr>
        <w:t>ndd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删除当前</w:t>
      </w:r>
      <w:r>
        <w:rPr>
          <w:rFonts w:hint="eastAsia"/>
        </w:rPr>
        <w:t>n</w:t>
      </w:r>
      <w:r>
        <w:rPr>
          <w:rFonts w:hint="eastAsia"/>
        </w:rPr>
        <w:t>行，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时，可以省略</w:t>
      </w:r>
    </w:p>
    <w:p w14:paraId="7E8D8F76" w14:textId="1920B6B4" w:rsidR="00067326" w:rsidRDefault="00067326" w:rsidP="00067326">
      <w:pPr>
        <w:pStyle w:val="40"/>
      </w:pPr>
      <w:r>
        <w:rPr>
          <w:rFonts w:hint="eastAsia"/>
        </w:rPr>
        <w:t>u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撤销之前的操作</w:t>
      </w:r>
    </w:p>
    <w:p w14:paraId="2B478999" w14:textId="48B0E003" w:rsidR="008608C3" w:rsidRDefault="008608C3" w:rsidP="008608C3">
      <w:pPr>
        <w:pStyle w:val="3"/>
        <w:ind w:left="919" w:right="210"/>
      </w:pPr>
      <w:r>
        <w:rPr>
          <w:rFonts w:hint="eastAsia"/>
        </w:rPr>
        <w:t>加强功能</w:t>
      </w:r>
    </w:p>
    <w:p w14:paraId="448E9C72" w14:textId="32ED33AB" w:rsidR="008608C3" w:rsidRDefault="008608C3" w:rsidP="008608C3">
      <w:pPr>
        <w:pStyle w:val="40"/>
      </w:pPr>
      <w:r>
        <w:rPr>
          <w:rFonts w:hint="eastAsia"/>
        </w:rPr>
        <w:t xml:space="preserve">:set nu  </w:t>
      </w:r>
      <w:r>
        <w:rPr>
          <w:rFonts w:hint="eastAsia"/>
        </w:rPr>
        <w:t>显示行号</w:t>
      </w:r>
      <w:r>
        <w:rPr>
          <w:rFonts w:hint="eastAsia"/>
        </w:rPr>
        <w:t xml:space="preserve">     :set nonu    </w:t>
      </w:r>
      <w:r>
        <w:rPr>
          <w:rFonts w:hint="eastAsia"/>
        </w:rPr>
        <w:t>隐藏行号</w:t>
      </w:r>
    </w:p>
    <w:p w14:paraId="33F86024" w14:textId="77777777" w:rsidR="008608C3" w:rsidRDefault="008608C3" w:rsidP="008608C3">
      <w:pPr>
        <w:pStyle w:val="40"/>
        <w:rPr>
          <w:color w:val="FF0000"/>
        </w:rPr>
      </w:pPr>
      <w:r>
        <w:rPr>
          <w:rFonts w:hint="eastAsia"/>
          <w:color w:val="FF0000"/>
        </w:rPr>
        <w:t>:n            //</w:t>
      </w:r>
      <w:r>
        <w:rPr>
          <w:rFonts w:hint="eastAsia"/>
          <w:color w:val="FF0000"/>
        </w:rPr>
        <w:t>跳转到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行</w:t>
      </w:r>
    </w:p>
    <w:p w14:paraId="5A8D1BFE" w14:textId="77777777" w:rsidR="008608C3" w:rsidRDefault="008608C3" w:rsidP="008608C3">
      <w:pPr>
        <w:pStyle w:val="40"/>
      </w:pPr>
      <w:r>
        <w:rPr>
          <w:rFonts w:hint="eastAsia"/>
        </w:rPr>
        <w:t>:s/xx/yy/    //</w:t>
      </w:r>
      <w:r>
        <w:rPr>
          <w:rFonts w:hint="eastAsia"/>
        </w:rPr>
        <w:t>将光标所在行的第一个</w:t>
      </w:r>
      <w:r>
        <w:rPr>
          <w:rFonts w:hint="eastAsia"/>
        </w:rPr>
        <w:t>xx</w:t>
      </w:r>
      <w:r>
        <w:rPr>
          <w:rFonts w:hint="eastAsia"/>
        </w:rPr>
        <w:t>替换为</w:t>
      </w:r>
      <w:r>
        <w:rPr>
          <w:rFonts w:hint="eastAsia"/>
        </w:rPr>
        <w:t>yy</w:t>
      </w:r>
    </w:p>
    <w:p w14:paraId="7277D415" w14:textId="77777777" w:rsidR="008608C3" w:rsidRDefault="008608C3" w:rsidP="008608C3">
      <w:pPr>
        <w:pStyle w:val="40"/>
      </w:pPr>
      <w:r>
        <w:rPr>
          <w:rFonts w:hint="eastAsia"/>
        </w:rPr>
        <w:t>:s/xx/yy/g   //</w:t>
      </w:r>
      <w:r>
        <w:rPr>
          <w:rFonts w:hint="eastAsia"/>
        </w:rPr>
        <w:t>将光标所在行的</w:t>
      </w:r>
      <w:r>
        <w:rPr>
          <w:rFonts w:hint="eastAsia"/>
        </w:rPr>
        <w:t>xx</w:t>
      </w:r>
      <w:r>
        <w:rPr>
          <w:rFonts w:hint="eastAsia"/>
        </w:rPr>
        <w:t>全部替换为</w:t>
      </w:r>
      <w:r>
        <w:rPr>
          <w:rFonts w:hint="eastAsia"/>
        </w:rPr>
        <w:t>yy</w:t>
      </w:r>
    </w:p>
    <w:p w14:paraId="7A1030A5" w14:textId="77777777" w:rsidR="008608C3" w:rsidRDefault="008608C3" w:rsidP="008608C3">
      <w:pPr>
        <w:pStyle w:val="40"/>
      </w:pPr>
      <w:r>
        <w:rPr>
          <w:rFonts w:hint="eastAsia"/>
        </w:rPr>
        <w:t>:%s/xx/yy/g  //</w:t>
      </w:r>
      <w:r>
        <w:rPr>
          <w:rFonts w:hint="eastAsia"/>
        </w:rPr>
        <w:t>将每行的</w:t>
      </w:r>
      <w:r>
        <w:rPr>
          <w:rFonts w:hint="eastAsia"/>
        </w:rPr>
        <w:t>xx</w:t>
      </w:r>
      <w:r>
        <w:rPr>
          <w:rFonts w:hint="eastAsia"/>
        </w:rPr>
        <w:t>全部替换为</w:t>
      </w:r>
      <w:r>
        <w:rPr>
          <w:rFonts w:hint="eastAsia"/>
        </w:rPr>
        <w:t>yy</w:t>
      </w:r>
      <w:r>
        <w:rPr>
          <w:rFonts w:hint="eastAsia"/>
        </w:rPr>
        <w:t>，相当于替换整个文档</w:t>
      </w:r>
    </w:p>
    <w:p w14:paraId="5A27366E" w14:textId="77777777" w:rsidR="008608C3" w:rsidRDefault="008608C3" w:rsidP="008608C3">
      <w:pPr>
        <w:pStyle w:val="4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以下</w:t>
      </w:r>
      <w:r>
        <w:rPr>
          <w:color w:val="595959" w:themeColor="text1" w:themeTint="A6"/>
        </w:rPr>
        <w:t>自行学习</w:t>
      </w:r>
    </w:p>
    <w:p w14:paraId="2D6009FB" w14:textId="77777777" w:rsidR="008608C3" w:rsidRDefault="008608C3" w:rsidP="008608C3">
      <w:pPr>
        <w:pStyle w:val="4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:8s/xx/yy/   //</w:t>
      </w:r>
      <w:r>
        <w:rPr>
          <w:rFonts w:hint="eastAsia"/>
          <w:color w:val="595959" w:themeColor="text1" w:themeTint="A6"/>
        </w:rPr>
        <w:t>将第</w:t>
      </w:r>
      <w:r>
        <w:rPr>
          <w:rFonts w:hint="eastAsia"/>
          <w:color w:val="595959" w:themeColor="text1" w:themeTint="A6"/>
        </w:rPr>
        <w:t>8</w:t>
      </w:r>
      <w:r>
        <w:rPr>
          <w:rFonts w:hint="eastAsia"/>
          <w:color w:val="595959" w:themeColor="text1" w:themeTint="A6"/>
        </w:rPr>
        <w:t>行的第一个</w:t>
      </w:r>
      <w:r>
        <w:rPr>
          <w:rFonts w:hint="eastAsia"/>
          <w:color w:val="595959" w:themeColor="text1" w:themeTint="A6"/>
        </w:rPr>
        <w:t>xx</w:t>
      </w:r>
      <w:r>
        <w:rPr>
          <w:rFonts w:hint="eastAsia"/>
          <w:color w:val="595959" w:themeColor="text1" w:themeTint="A6"/>
        </w:rPr>
        <w:t>替换为</w:t>
      </w:r>
      <w:r>
        <w:rPr>
          <w:rFonts w:hint="eastAsia"/>
          <w:color w:val="595959" w:themeColor="text1" w:themeTint="A6"/>
        </w:rPr>
        <w:t>yy</w:t>
      </w:r>
    </w:p>
    <w:p w14:paraId="586BAADD" w14:textId="77777777" w:rsidR="008608C3" w:rsidRDefault="008608C3" w:rsidP="008608C3">
      <w:pPr>
        <w:pStyle w:val="4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:8,10s/xx/yy    //</w:t>
      </w:r>
      <w:r>
        <w:rPr>
          <w:rFonts w:hint="eastAsia"/>
          <w:color w:val="595959" w:themeColor="text1" w:themeTint="A6"/>
        </w:rPr>
        <w:t>将第</w:t>
      </w:r>
      <w:r>
        <w:rPr>
          <w:rFonts w:hint="eastAsia"/>
          <w:color w:val="595959" w:themeColor="text1" w:themeTint="A6"/>
        </w:rPr>
        <w:t>8-10</w:t>
      </w:r>
      <w:r>
        <w:rPr>
          <w:rFonts w:hint="eastAsia"/>
          <w:color w:val="595959" w:themeColor="text1" w:themeTint="A6"/>
        </w:rPr>
        <w:t>行的第一个</w:t>
      </w:r>
      <w:r>
        <w:rPr>
          <w:rFonts w:hint="eastAsia"/>
          <w:color w:val="595959" w:themeColor="text1" w:themeTint="A6"/>
        </w:rPr>
        <w:t>xx</w:t>
      </w:r>
      <w:r>
        <w:rPr>
          <w:rFonts w:hint="eastAsia"/>
          <w:color w:val="595959" w:themeColor="text1" w:themeTint="A6"/>
        </w:rPr>
        <w:t>替换为</w:t>
      </w:r>
      <w:r>
        <w:rPr>
          <w:rFonts w:hint="eastAsia"/>
          <w:color w:val="595959" w:themeColor="text1" w:themeTint="A6"/>
        </w:rPr>
        <w:t>yy</w:t>
      </w:r>
    </w:p>
    <w:p w14:paraId="3586C178" w14:textId="77777777" w:rsidR="008608C3" w:rsidRDefault="008608C3" w:rsidP="008608C3">
      <w:pPr>
        <w:pStyle w:val="4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:s</w:t>
      </w:r>
      <w:r>
        <w:rPr>
          <w:rFonts w:hint="eastAsia"/>
          <w:color w:val="595959" w:themeColor="text1" w:themeTint="A6"/>
        </w:rPr>
        <w:t>的用法小结：</w:t>
      </w:r>
      <w:r>
        <w:rPr>
          <w:rFonts w:hint="eastAsia"/>
          <w:color w:val="595959" w:themeColor="text1" w:themeTint="A6"/>
        </w:rPr>
        <w:t>%s</w:t>
      </w:r>
      <w:r>
        <w:rPr>
          <w:rFonts w:hint="eastAsia"/>
          <w:color w:val="595959" w:themeColor="text1" w:themeTint="A6"/>
        </w:rPr>
        <w:t>表示所有行，</w:t>
      </w:r>
      <w:r>
        <w:rPr>
          <w:rFonts w:hint="eastAsia"/>
          <w:color w:val="595959" w:themeColor="text1" w:themeTint="A6"/>
        </w:rPr>
        <w:t>8s</w:t>
      </w:r>
      <w:r>
        <w:rPr>
          <w:rFonts w:hint="eastAsia"/>
          <w:color w:val="595959" w:themeColor="text1" w:themeTint="A6"/>
        </w:rPr>
        <w:t>表示第</w:t>
      </w:r>
      <w:r>
        <w:rPr>
          <w:rFonts w:hint="eastAsia"/>
          <w:color w:val="595959" w:themeColor="text1" w:themeTint="A6"/>
        </w:rPr>
        <w:t>8</w:t>
      </w:r>
      <w:r>
        <w:rPr>
          <w:rFonts w:hint="eastAsia"/>
          <w:color w:val="595959" w:themeColor="text1" w:themeTint="A6"/>
        </w:rPr>
        <w:t>行，</w:t>
      </w:r>
      <w:r>
        <w:rPr>
          <w:rFonts w:hint="eastAsia"/>
          <w:color w:val="595959" w:themeColor="text1" w:themeTint="A6"/>
        </w:rPr>
        <w:t>8,10s</w:t>
      </w:r>
      <w:r>
        <w:rPr>
          <w:rFonts w:hint="eastAsia"/>
          <w:color w:val="595959" w:themeColor="text1" w:themeTint="A6"/>
        </w:rPr>
        <w:t>表示第</w:t>
      </w:r>
      <w:r>
        <w:rPr>
          <w:rFonts w:hint="eastAsia"/>
          <w:color w:val="595959" w:themeColor="text1" w:themeTint="A6"/>
        </w:rPr>
        <w:t>8-10</w:t>
      </w:r>
      <w:r>
        <w:rPr>
          <w:rFonts w:hint="eastAsia"/>
          <w:color w:val="595959" w:themeColor="text1" w:themeTint="A6"/>
        </w:rPr>
        <w:t>行；</w:t>
      </w:r>
    </w:p>
    <w:p w14:paraId="0DB8E2A0" w14:textId="77777777" w:rsidR="008608C3" w:rsidRDefault="008608C3" w:rsidP="008608C3">
      <w:pPr>
        <w:pStyle w:val="4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xx</w:t>
      </w:r>
      <w:r>
        <w:rPr>
          <w:rFonts w:hint="eastAsia"/>
          <w:color w:val="595959" w:themeColor="text1" w:themeTint="A6"/>
        </w:rPr>
        <w:t>为</w:t>
      </w:r>
      <w:r>
        <w:rPr>
          <w:rFonts w:hint="eastAsia"/>
          <w:color w:val="595959" w:themeColor="text1" w:themeTint="A6"/>
        </w:rPr>
        <w:t>^</w:t>
      </w:r>
      <w:r>
        <w:rPr>
          <w:rFonts w:hint="eastAsia"/>
          <w:color w:val="595959" w:themeColor="text1" w:themeTint="A6"/>
        </w:rPr>
        <w:t>表示行首，为</w:t>
      </w:r>
      <w:r>
        <w:rPr>
          <w:rFonts w:hint="eastAsia"/>
          <w:color w:val="595959" w:themeColor="text1" w:themeTint="A6"/>
        </w:rPr>
        <w:t>$</w:t>
      </w:r>
      <w:r>
        <w:rPr>
          <w:rFonts w:hint="eastAsia"/>
          <w:color w:val="595959" w:themeColor="text1" w:themeTint="A6"/>
        </w:rPr>
        <w:t>表示行尾；加上</w:t>
      </w:r>
      <w:r>
        <w:rPr>
          <w:rFonts w:hint="eastAsia"/>
          <w:color w:val="595959" w:themeColor="text1" w:themeTint="A6"/>
        </w:rPr>
        <w:t>/g</w:t>
      </w:r>
      <w:r>
        <w:rPr>
          <w:rFonts w:hint="eastAsia"/>
          <w:color w:val="595959" w:themeColor="text1" w:themeTint="A6"/>
        </w:rPr>
        <w:t>参数表示全部替换，不加表示只替换第一个</w:t>
      </w:r>
    </w:p>
    <w:p w14:paraId="08DAD94A" w14:textId="77777777" w:rsidR="008608C3" w:rsidRDefault="008608C3" w:rsidP="008608C3">
      <w:pPr>
        <w:pStyle w:val="40"/>
        <w:rPr>
          <w:color w:val="595959" w:themeColor="text1" w:themeTint="A6"/>
        </w:rPr>
      </w:pPr>
      <w:r>
        <w:rPr>
          <w:color w:val="595959" w:themeColor="text1" w:themeTint="A6"/>
        </w:rPr>
        <w:t>:8,10s/^/#/    //</w:t>
      </w:r>
      <w:r>
        <w:rPr>
          <w:rFonts w:hint="eastAsia"/>
          <w:color w:val="595959" w:themeColor="text1" w:themeTint="A6"/>
        </w:rPr>
        <w:t>将</w:t>
      </w:r>
      <w:r>
        <w:rPr>
          <w:rFonts w:hint="eastAsia"/>
          <w:color w:val="595959" w:themeColor="text1" w:themeTint="A6"/>
        </w:rPr>
        <w:t>8-10</w:t>
      </w:r>
      <w:r>
        <w:rPr>
          <w:rFonts w:hint="eastAsia"/>
          <w:color w:val="595959" w:themeColor="text1" w:themeTint="A6"/>
        </w:rPr>
        <w:t>行行首加上</w:t>
      </w:r>
      <w:r>
        <w:rPr>
          <w:rFonts w:hint="eastAsia"/>
          <w:color w:val="595959" w:themeColor="text1" w:themeTint="A6"/>
        </w:rPr>
        <w:t>#</w:t>
      </w:r>
      <w:r>
        <w:rPr>
          <w:rFonts w:hint="eastAsia"/>
          <w:color w:val="595959" w:themeColor="text1" w:themeTint="A6"/>
        </w:rPr>
        <w:t>号。</w:t>
      </w:r>
    </w:p>
    <w:p w14:paraId="4ECE9218" w14:textId="77777777" w:rsidR="008608C3" w:rsidRDefault="008608C3" w:rsidP="008608C3">
      <w:pPr>
        <w:pStyle w:val="40"/>
        <w:rPr>
          <w:color w:val="595959" w:themeColor="text1" w:themeTint="A6"/>
        </w:rPr>
      </w:pPr>
      <w:r>
        <w:rPr>
          <w:color w:val="595959" w:themeColor="text1" w:themeTint="A6"/>
        </w:rPr>
        <w:t>:8,10s/;$/#/    //</w:t>
      </w:r>
      <w:r>
        <w:rPr>
          <w:rFonts w:hint="eastAsia"/>
          <w:color w:val="595959" w:themeColor="text1" w:themeTint="A6"/>
        </w:rPr>
        <w:t>将</w:t>
      </w:r>
      <w:r>
        <w:rPr>
          <w:rFonts w:hint="eastAsia"/>
          <w:color w:val="595959" w:themeColor="text1" w:themeTint="A6"/>
        </w:rPr>
        <w:t>8-10</w:t>
      </w:r>
      <w:r>
        <w:rPr>
          <w:rFonts w:hint="eastAsia"/>
          <w:color w:val="595959" w:themeColor="text1" w:themeTint="A6"/>
        </w:rPr>
        <w:t>行，行尾的；替换为</w:t>
      </w:r>
      <w:r>
        <w:rPr>
          <w:rFonts w:hint="eastAsia"/>
          <w:color w:val="595959" w:themeColor="text1" w:themeTint="A6"/>
        </w:rPr>
        <w:t>#</w:t>
      </w:r>
    </w:p>
    <w:p w14:paraId="65C794FB" w14:textId="77777777" w:rsidR="008608C3" w:rsidRDefault="008608C3" w:rsidP="008608C3">
      <w:pPr>
        <w:pStyle w:val="40"/>
        <w:rPr>
          <w:color w:val="595959" w:themeColor="text1" w:themeTint="A6"/>
        </w:rPr>
      </w:pPr>
    </w:p>
    <w:p w14:paraId="34AB6176" w14:textId="77777777" w:rsidR="008608C3" w:rsidRDefault="008608C3" w:rsidP="008608C3">
      <w:pPr>
        <w:pStyle w:val="4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:syntax on    //</w:t>
      </w:r>
      <w:r>
        <w:rPr>
          <w:rFonts w:hint="eastAsia"/>
          <w:color w:val="595959" w:themeColor="text1" w:themeTint="A6"/>
        </w:rPr>
        <w:t>打开语法关键字高亮，仅</w:t>
      </w:r>
      <w:r>
        <w:rPr>
          <w:rFonts w:hint="eastAsia"/>
          <w:color w:val="595959" w:themeColor="text1" w:themeTint="A6"/>
        </w:rPr>
        <w:t>vim</w:t>
      </w:r>
      <w:r>
        <w:rPr>
          <w:rFonts w:hint="eastAsia"/>
          <w:color w:val="595959" w:themeColor="text1" w:themeTint="A6"/>
        </w:rPr>
        <w:t>可用</w:t>
      </w:r>
      <w:r>
        <w:rPr>
          <w:rFonts w:hint="eastAsia"/>
          <w:color w:val="595959" w:themeColor="text1" w:themeTint="A6"/>
        </w:rPr>
        <w:t xml:space="preserve"> </w:t>
      </w:r>
    </w:p>
    <w:p w14:paraId="04170962" w14:textId="2DC6C482" w:rsidR="008608C3" w:rsidRPr="007A7E35" w:rsidRDefault="008608C3" w:rsidP="008608C3">
      <w:pPr>
        <w:pStyle w:val="40"/>
      </w:pPr>
      <w:r>
        <w:rPr>
          <w:rFonts w:hint="eastAsia"/>
          <w:color w:val="595959" w:themeColor="text1" w:themeTint="A6"/>
        </w:rPr>
        <w:t>:syntax off  //</w:t>
      </w:r>
      <w:r>
        <w:rPr>
          <w:rFonts w:hint="eastAsia"/>
          <w:color w:val="595959" w:themeColor="text1" w:themeTint="A6"/>
        </w:rPr>
        <w:t>关闭语法关键字高亮，仅</w:t>
      </w:r>
      <w:r>
        <w:rPr>
          <w:rFonts w:hint="eastAsia"/>
          <w:color w:val="595959" w:themeColor="text1" w:themeTint="A6"/>
        </w:rPr>
        <w:t>vim</w:t>
      </w:r>
      <w:r>
        <w:rPr>
          <w:rFonts w:hint="eastAsia"/>
          <w:color w:val="595959" w:themeColor="text1" w:themeTint="A6"/>
        </w:rPr>
        <w:t>可用</w:t>
      </w:r>
    </w:p>
    <w:p w14:paraId="69720A93" w14:textId="287F7228" w:rsidR="000F1A88" w:rsidRDefault="00CC5C07">
      <w:pPr>
        <w:pStyle w:val="1"/>
      </w:pPr>
      <w:r>
        <w:rPr>
          <w:rFonts w:hint="eastAsia"/>
        </w:rPr>
        <w:lastRenderedPageBreak/>
        <w:t>Linux</w:t>
      </w:r>
      <w:r>
        <w:rPr>
          <w:rFonts w:hint="eastAsia"/>
        </w:rPr>
        <w:t>的软件安装</w:t>
      </w:r>
    </w:p>
    <w:p w14:paraId="1BF5EF6E" w14:textId="0770A1EC" w:rsidR="000F1A88" w:rsidRDefault="004A22BA" w:rsidP="002F7EF2">
      <w:pPr>
        <w:pStyle w:val="2"/>
        <w:ind w:left="777" w:right="210"/>
      </w:pPr>
      <w:r>
        <w:rPr>
          <w:rFonts w:hint="eastAsia"/>
        </w:rPr>
        <w:t>如何</w:t>
      </w:r>
      <w:r w:rsidR="008608C3">
        <w:rPr>
          <w:rFonts w:hint="eastAsia"/>
        </w:rPr>
        <w:t>使用</w:t>
      </w:r>
      <w:r w:rsidR="00261824">
        <w:rPr>
          <w:rFonts w:hint="eastAsia"/>
        </w:rPr>
        <w:t>软件包安装</w:t>
      </w:r>
    </w:p>
    <w:p w14:paraId="7C54E1A8" w14:textId="71392C6A" w:rsidR="00EC3FEA" w:rsidRDefault="004A22BA" w:rsidP="002F7EF2">
      <w:pPr>
        <w:pStyle w:val="4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的发行版本的公司，针对</w:t>
      </w:r>
      <w:r>
        <w:rPr>
          <w:rFonts w:hint="eastAsia"/>
        </w:rPr>
        <w:t>Linux</w:t>
      </w:r>
      <w:r>
        <w:rPr>
          <w:rFonts w:hint="eastAsia"/>
        </w:rPr>
        <w:t>的软件所需的可执行文件，配置文件，数据文件等进行了管理，以</w:t>
      </w:r>
      <w:r>
        <w:rPr>
          <w:rFonts w:hint="eastAsia"/>
        </w:rPr>
        <w:t>RedHat</w:t>
      </w:r>
      <w:r>
        <w:rPr>
          <w:rFonts w:hint="eastAsia"/>
        </w:rPr>
        <w:t>公司为例，就是使用的一个叫做</w:t>
      </w:r>
      <w:r>
        <w:rPr>
          <w:rFonts w:hint="eastAsia"/>
        </w:rPr>
        <w:t>rpm</w:t>
      </w:r>
      <w:r>
        <w:rPr>
          <w:rFonts w:hint="eastAsia"/>
        </w:rPr>
        <w:t>格式的软件安装包。</w:t>
      </w:r>
    </w:p>
    <w:p w14:paraId="0C6A2760" w14:textId="29979354" w:rsidR="00C52684" w:rsidRDefault="00C52684" w:rsidP="00D13D2B">
      <w:pPr>
        <w:pStyle w:val="3"/>
        <w:ind w:left="919" w:right="210"/>
      </w:pPr>
      <w:r>
        <w:rPr>
          <w:rFonts w:hint="eastAsia"/>
        </w:rPr>
        <w:t>rpm</w:t>
      </w:r>
      <w:r w:rsidR="00D13D2B">
        <w:rPr>
          <w:rFonts w:hint="eastAsia"/>
        </w:rPr>
        <w:t>格式说明</w:t>
      </w:r>
      <w:r>
        <w:rPr>
          <w:rFonts w:hint="eastAsia"/>
        </w:rPr>
        <w:t>：</w:t>
      </w:r>
    </w:p>
    <w:p w14:paraId="2D06653D" w14:textId="1DE616C5" w:rsidR="007C035D" w:rsidRDefault="007C035D" w:rsidP="002F7EF2">
      <w:pPr>
        <w:pStyle w:val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8C802" wp14:editId="406BFFB5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5486400" cy="89154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65C87" w14:textId="5B0B8026" w:rsidR="007C035D" w:rsidRPr="007C035D" w:rsidRDefault="007C035D" w:rsidP="007C035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C035D">
                              <w:rPr>
                                <w:sz w:val="48"/>
                                <w:szCs w:val="48"/>
                              </w:rPr>
                              <w:t>bash</w:t>
                            </w:r>
                            <w:r w:rsidRPr="007C035D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-3.0-19.2.i386.rpm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8C802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.2pt;margin-top:-.1pt;width:6in;height:7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" filled="f" stroked="f">
                <v:textbox>
                  <w:txbxContent>
                    <w:p w14:paraId="10165C87" w14:textId="5B0B8026" w:rsidR="007C035D" w:rsidRPr="007C035D" w:rsidRDefault="007C035D" w:rsidP="007C035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C035D">
                        <w:rPr>
                          <w:sz w:val="48"/>
                          <w:szCs w:val="48"/>
                        </w:rPr>
                        <w:t>bash</w:t>
                      </w:r>
                      <w:r w:rsidRPr="007C035D">
                        <w:rPr>
                          <w:rFonts w:hint="eastAsia"/>
                          <w:sz w:val="48"/>
                          <w:szCs w:val="48"/>
                        </w:rPr>
                        <w:t>-3.0-19.2.i386.rpm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6ADE0" w14:textId="291EB117" w:rsidR="007C035D" w:rsidRDefault="00C52684" w:rsidP="002F7EF2">
      <w:pPr>
        <w:pStyle w:val="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81CB7" wp14:editId="0CFA40CF">
                <wp:simplePos x="0" y="0"/>
                <wp:positionH relativeFrom="column">
                  <wp:posOffset>3596274</wp:posOffset>
                </wp:positionH>
                <wp:positionV relativeFrom="paragraph">
                  <wp:posOffset>136687</wp:posOffset>
                </wp:positionV>
                <wp:extent cx="800465" cy="398618"/>
                <wp:effectExtent l="0" t="0" r="88900" b="10985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465" cy="398618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1D718F9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283.15pt;margin-top:10.75pt;width:63.05pt;height:3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" adj="23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6B9247" wp14:editId="4DFAD32C">
                <wp:simplePos x="0" y="0"/>
                <wp:positionH relativeFrom="column">
                  <wp:posOffset>4626610</wp:posOffset>
                </wp:positionH>
                <wp:positionV relativeFrom="paragraph">
                  <wp:posOffset>137160</wp:posOffset>
                </wp:positionV>
                <wp:extent cx="1031240" cy="293370"/>
                <wp:effectExtent l="0" t="0" r="0" b="1143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EED36" w14:textId="03EBE73E" w:rsidR="00C52684" w:rsidRDefault="00C52684" w:rsidP="00C52684">
                            <w:r>
                              <w:rPr>
                                <w:rFonts w:hint="eastAsia"/>
                              </w:rPr>
                              <w:t>软件包扩展名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9247" id="文本框 17" o:spid="_x0000_s1027" type="#_x0000_t202" style="position:absolute;left:0;text-align:left;margin-left:364.3pt;margin-top:10.8pt;width:81.2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" filled="f" stroked="f">
                <v:textbox>
                  <w:txbxContent>
                    <w:p w14:paraId="59CEED36" w14:textId="03EBE73E" w:rsidR="00C52684" w:rsidRDefault="00C52684" w:rsidP="00C52684">
                      <w:r>
                        <w:rPr>
                          <w:rFonts w:hint="eastAsia"/>
                        </w:rPr>
                        <w:t>软件包扩展名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183E4" wp14:editId="618A72F2">
                <wp:simplePos x="0" y="0"/>
                <wp:positionH relativeFrom="column">
                  <wp:posOffset>4277210</wp:posOffset>
                </wp:positionH>
                <wp:positionV relativeFrom="paragraph">
                  <wp:posOffset>136687</wp:posOffset>
                </wp:positionV>
                <wp:extent cx="462429" cy="200498"/>
                <wp:effectExtent l="0" t="0" r="71120" b="10477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29" cy="200498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D41FBAD" id="肘形连接符 16" o:spid="_x0000_s1026" type="#_x0000_t34" style="position:absolute;left:0;text-align:left;margin-left:336.8pt;margin-top:10.75pt;width:36.4pt;height:1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" adj="23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B824C" wp14:editId="6AD83B16">
                <wp:simplePos x="0" y="0"/>
                <wp:positionH relativeFrom="column">
                  <wp:posOffset>4050111</wp:posOffset>
                </wp:positionH>
                <wp:positionV relativeFrom="paragraph">
                  <wp:posOffset>135660</wp:posOffset>
                </wp:positionV>
                <wp:extent cx="459997" cy="2378"/>
                <wp:effectExtent l="0" t="0" r="48260" b="48895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997" cy="237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DAF5FE1" id="直线连接符 15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9pt,10.7pt" to="355.1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FE063" wp14:editId="34685353">
                <wp:simplePos x="0" y="0"/>
                <wp:positionH relativeFrom="column">
                  <wp:posOffset>3364419</wp:posOffset>
                </wp:positionH>
                <wp:positionV relativeFrom="paragraph">
                  <wp:posOffset>135660</wp:posOffset>
                </wp:positionV>
                <wp:extent cx="459997" cy="2378"/>
                <wp:effectExtent l="0" t="0" r="48260" b="48895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997" cy="237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5B2F27CA" id="直线连接符 14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9pt,10.7pt" to="301.1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125B8" wp14:editId="11087332">
                <wp:simplePos x="0" y="0"/>
                <wp:positionH relativeFrom="column">
                  <wp:posOffset>738505</wp:posOffset>
                </wp:positionH>
                <wp:positionV relativeFrom="paragraph">
                  <wp:posOffset>134620</wp:posOffset>
                </wp:positionV>
                <wp:extent cx="1031240" cy="293370"/>
                <wp:effectExtent l="0" t="0" r="0" b="1143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16C94" w14:textId="5F9498AB" w:rsidR="00EC3FEA" w:rsidRDefault="00EC3FEA">
                            <w:r>
                              <w:rPr>
                                <w:rFonts w:hint="eastAsia"/>
                              </w:rPr>
                              <w:t>软件包名称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25B8" id="文本框 7" o:spid="_x0000_s1028" type="#_x0000_t202" style="position:absolute;left:0;text-align:left;margin-left:58.15pt;margin-top:10.6pt;width:81.2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" filled="f" stroked="f">
                <v:textbox>
                  <w:txbxContent>
                    <w:p w14:paraId="54C16C94" w14:textId="5F9498AB" w:rsidR="00EC3FEA" w:rsidRDefault="00EC3FEA">
                      <w:r>
                        <w:rPr>
                          <w:rFonts w:hint="eastAsia"/>
                        </w:rPr>
                        <w:t>软件包名称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C2CC1" wp14:editId="7ECFFE06">
                <wp:simplePos x="0" y="0"/>
                <wp:positionH relativeFrom="column">
                  <wp:posOffset>2110740</wp:posOffset>
                </wp:positionH>
                <wp:positionV relativeFrom="paragraph">
                  <wp:posOffset>136687</wp:posOffset>
                </wp:positionV>
                <wp:extent cx="687867" cy="398618"/>
                <wp:effectExtent l="50800" t="0" r="23495" b="10985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867" cy="398618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FFB7B25" id="肘形连接符 12" o:spid="_x0000_s1026" type="#_x0000_t34" style="position:absolute;left:0;text-align:left;margin-left:166.2pt;margin-top:10.75pt;width:54.15pt;height:31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" adj="23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FC60A" wp14:editId="28C9CF64">
                <wp:simplePos x="0" y="0"/>
                <wp:positionH relativeFrom="column">
                  <wp:posOffset>2331678</wp:posOffset>
                </wp:positionH>
                <wp:positionV relativeFrom="paragraph">
                  <wp:posOffset>136687</wp:posOffset>
                </wp:positionV>
                <wp:extent cx="922061" cy="2378"/>
                <wp:effectExtent l="0" t="0" r="43180" b="48895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61" cy="237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21B04DEA" id="直线连接符 1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6pt,10.75pt" to="256.2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" strokecolor="red" strokeweight="1.5pt">
                <v:stroke joinstyle="miter"/>
              </v:line>
            </w:pict>
          </mc:Fallback>
        </mc:AlternateContent>
      </w:r>
      <w:r w:rsidR="00EC3F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22CD1" wp14:editId="3820B86F">
                <wp:simplePos x="0" y="0"/>
                <wp:positionH relativeFrom="column">
                  <wp:posOffset>1424940</wp:posOffset>
                </wp:positionH>
                <wp:positionV relativeFrom="paragraph">
                  <wp:posOffset>139065</wp:posOffset>
                </wp:positionV>
                <wp:extent cx="457200" cy="198120"/>
                <wp:effectExtent l="50800" t="0" r="25400" b="10668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8120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758627DF" id="肘形连接符 6" o:spid="_x0000_s1026" type="#_x0000_t34" style="position:absolute;left:0;text-align:left;margin-left:112.2pt;margin-top:10.95pt;width:36pt;height:15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" adj="230" strokecolor="#5b9bd5 [3204]" strokeweight=".5pt">
                <v:stroke endarrow="block"/>
              </v:shape>
            </w:pict>
          </mc:Fallback>
        </mc:AlternateContent>
      </w:r>
      <w:r w:rsidR="00EC3F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62C17" wp14:editId="0F05E28F">
                <wp:simplePos x="0" y="0"/>
                <wp:positionH relativeFrom="column">
                  <wp:posOffset>1650743</wp:posOffset>
                </wp:positionH>
                <wp:positionV relativeFrom="paragraph">
                  <wp:posOffset>136687</wp:posOffset>
                </wp:positionV>
                <wp:extent cx="459997" cy="2378"/>
                <wp:effectExtent l="0" t="0" r="48260" b="48895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997" cy="237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1EA5B3B5" id="直线连接符 5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pt,10.75pt" to="166.2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" strokecolor="red" strokeweight="1.5pt">
                <v:stroke joinstyle="miter"/>
              </v:line>
            </w:pict>
          </mc:Fallback>
        </mc:AlternateContent>
      </w:r>
    </w:p>
    <w:p w14:paraId="4870F5DD" w14:textId="4BCA40A4" w:rsidR="00A459E4" w:rsidRDefault="00C52684" w:rsidP="002F7EF2">
      <w:pPr>
        <w:pStyle w:val="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27826" wp14:editId="5E415BC3">
                <wp:simplePos x="0" y="0"/>
                <wp:positionH relativeFrom="column">
                  <wp:posOffset>4287142</wp:posOffset>
                </wp:positionH>
                <wp:positionV relativeFrom="paragraph">
                  <wp:posOffset>78105</wp:posOffset>
                </wp:positionV>
                <wp:extent cx="1374140" cy="293370"/>
                <wp:effectExtent l="0" t="0" r="0" b="1143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D97D2" w14:textId="090E14E0" w:rsidR="00C52684" w:rsidRDefault="00C52684" w:rsidP="00C52684">
                            <w:r>
                              <w:rPr>
                                <w:rFonts w:hint="eastAsia"/>
                              </w:rPr>
                              <w:t>软件运行硬件平台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7826" id="文本框 18" o:spid="_x0000_s1029" type="#_x0000_t202" style="position:absolute;left:0;text-align:left;margin-left:337.55pt;margin-top:6.15pt;width:108.2pt;height:2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" filled="f" stroked="f">
                <v:textbox>
                  <w:txbxContent>
                    <w:p w14:paraId="7AAD97D2" w14:textId="090E14E0" w:rsidR="00C52684" w:rsidRDefault="00C52684" w:rsidP="00C52684">
                      <w:r>
                        <w:rPr>
                          <w:rFonts w:hint="eastAsia"/>
                        </w:rPr>
                        <w:t>软件运行硬件平台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1013D" wp14:editId="3AA09C59">
                <wp:simplePos x="0" y="0"/>
                <wp:positionH relativeFrom="column">
                  <wp:posOffset>1306830</wp:posOffset>
                </wp:positionH>
                <wp:positionV relativeFrom="paragraph">
                  <wp:posOffset>83820</wp:posOffset>
                </wp:positionV>
                <wp:extent cx="1031240" cy="293370"/>
                <wp:effectExtent l="0" t="0" r="0" b="1143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CC94" w14:textId="70D50F63" w:rsidR="00C52684" w:rsidRDefault="00C52684" w:rsidP="00C52684">
                            <w:r>
                              <w:rPr>
                                <w:rFonts w:hint="eastAsia"/>
                              </w:rPr>
                              <w:t>软件版本号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013D" id="文本框 13" o:spid="_x0000_s1030" type="#_x0000_t202" style="position:absolute;left:0;text-align:left;margin-left:102.9pt;margin-top:6.6pt;width:81.2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" filled="f" stroked="f">
                <v:textbox>
                  <w:txbxContent>
                    <w:p w14:paraId="759DCC94" w14:textId="70D50F63" w:rsidR="00C52684" w:rsidRDefault="00C52684" w:rsidP="00C52684">
                      <w:r>
                        <w:rPr>
                          <w:rFonts w:hint="eastAsia"/>
                        </w:rPr>
                        <w:t>软件版本号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D3489" w14:textId="1ED2CB24" w:rsidR="007C035D" w:rsidRDefault="007C035D" w:rsidP="002F7EF2">
      <w:pPr>
        <w:pStyle w:val="40"/>
      </w:pPr>
    </w:p>
    <w:p w14:paraId="67053E90" w14:textId="62DED52F" w:rsidR="007C035D" w:rsidRDefault="00D13D2B" w:rsidP="002F7EF2">
      <w:pPr>
        <w:pStyle w:val="40"/>
      </w:pPr>
      <w:r>
        <w:rPr>
          <w:rFonts w:hint="eastAsia"/>
        </w:rPr>
        <w:t>rpm</w:t>
      </w:r>
      <w:r w:rsidR="000329AA">
        <w:rPr>
          <w:rFonts w:hint="eastAsia"/>
        </w:rPr>
        <w:t>可以类比成</w:t>
      </w:r>
      <w:r w:rsidR="000329AA">
        <w:rPr>
          <w:rFonts w:hint="eastAsia"/>
        </w:rPr>
        <w:t>windows</w:t>
      </w:r>
      <w:r w:rsidR="000329AA">
        <w:rPr>
          <w:rFonts w:hint="eastAsia"/>
        </w:rPr>
        <w:t>下的</w:t>
      </w:r>
      <w:r w:rsidR="00F17D20">
        <w:rPr>
          <w:rFonts w:hint="eastAsia"/>
        </w:rPr>
        <w:t>压缩</w:t>
      </w:r>
      <w:r w:rsidR="000329AA">
        <w:rPr>
          <w:rFonts w:hint="eastAsia"/>
        </w:rPr>
        <w:t>文件，</w:t>
      </w:r>
      <w:r w:rsidR="00F17D20">
        <w:rPr>
          <w:rFonts w:hint="eastAsia"/>
        </w:rPr>
        <w:t>他把所有相关文件打包在文件内，但要注意区别是</w:t>
      </w:r>
      <w:r w:rsidR="00F17D20">
        <w:rPr>
          <w:rFonts w:hint="eastAsia"/>
        </w:rPr>
        <w:t>rpm</w:t>
      </w:r>
      <w:r w:rsidR="00F17D20">
        <w:rPr>
          <w:rFonts w:hint="eastAsia"/>
        </w:rPr>
        <w:t>的解压是不能选择自定义目录的。</w:t>
      </w:r>
    </w:p>
    <w:p w14:paraId="5B8044DE" w14:textId="460BF708" w:rsidR="00F17D20" w:rsidRDefault="00F17D20" w:rsidP="002F7EF2">
      <w:pPr>
        <w:pStyle w:val="40"/>
      </w:pPr>
      <w:r>
        <w:rPr>
          <w:rFonts w:hint="eastAsia"/>
        </w:rPr>
        <w:t>rpm</w:t>
      </w:r>
      <w:r>
        <w:rPr>
          <w:rFonts w:hint="eastAsia"/>
        </w:rPr>
        <w:t>不</w:t>
      </w:r>
      <w:r w:rsidR="003F5128">
        <w:rPr>
          <w:rFonts w:hint="eastAsia"/>
        </w:rPr>
        <w:t>负责</w:t>
      </w:r>
      <w:r>
        <w:rPr>
          <w:rFonts w:hint="eastAsia"/>
        </w:rPr>
        <w:t>文件的依赖关系</w:t>
      </w:r>
      <w:r w:rsidR="003F5128">
        <w:rPr>
          <w:rFonts w:hint="eastAsia"/>
        </w:rPr>
        <w:t>的安装</w:t>
      </w:r>
      <w:r>
        <w:rPr>
          <w:rFonts w:hint="eastAsia"/>
        </w:rPr>
        <w:t>，</w:t>
      </w:r>
      <w:r w:rsidR="003F5128">
        <w:rPr>
          <w:rFonts w:hint="eastAsia"/>
        </w:rPr>
        <w:t>只做提示。</w:t>
      </w:r>
    </w:p>
    <w:p w14:paraId="40200A35" w14:textId="76C842DD" w:rsidR="00933465" w:rsidRDefault="00933465" w:rsidP="00933465">
      <w:pPr>
        <w:pStyle w:val="3"/>
        <w:ind w:left="919" w:right="210"/>
      </w:pPr>
      <w:r>
        <w:rPr>
          <w:rFonts w:hint="eastAsia"/>
        </w:rPr>
        <w:t>rpm</w:t>
      </w:r>
      <w:r>
        <w:rPr>
          <w:rFonts w:hint="eastAsia"/>
        </w:rPr>
        <w:t>常用参数</w:t>
      </w:r>
    </w:p>
    <w:p w14:paraId="60B2B2CA" w14:textId="6D662AF0" w:rsidR="004712F3" w:rsidRDefault="004712F3" w:rsidP="004712F3">
      <w:pPr>
        <w:pStyle w:val="40"/>
      </w:pPr>
      <w:r>
        <w:rPr>
          <w:rFonts w:hint="eastAsia"/>
        </w:rPr>
        <w:t xml:space="preserve">-q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查询软件包信息</w:t>
      </w:r>
    </w:p>
    <w:tbl>
      <w:tblPr>
        <w:tblStyle w:val="4-3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981"/>
        <w:gridCol w:w="7741"/>
      </w:tblGrid>
      <w:tr w:rsidR="004712F3" w:rsidRPr="00E347B0" w14:paraId="4F641CCE" w14:textId="77777777" w:rsidTr="00120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67171" w:themeFill="background2" w:themeFillShade="80"/>
          </w:tcPr>
          <w:p w14:paraId="6AA71362" w14:textId="5B902F7A" w:rsidR="004712F3" w:rsidRPr="00E347B0" w:rsidRDefault="004712F3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7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67171" w:themeFill="background2" w:themeFillShade="80"/>
          </w:tcPr>
          <w:p w14:paraId="269F7BFB" w14:textId="77777777" w:rsidR="004712F3" w:rsidRPr="00E347B0" w:rsidRDefault="004712F3" w:rsidP="001208BC">
            <w:pPr>
              <w:pStyle w:val="4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B0">
              <w:rPr>
                <w:rFonts w:hint="eastAsia"/>
              </w:rPr>
              <w:t>含义</w:t>
            </w:r>
          </w:p>
        </w:tc>
      </w:tr>
      <w:tr w:rsidR="004712F3" w14:paraId="2A1E20C7" w14:textId="77777777" w:rsidTr="00120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shd w:val="clear" w:color="auto" w:fill="auto"/>
          </w:tcPr>
          <w:p w14:paraId="4EB1F5C2" w14:textId="038A2683" w:rsidR="004712F3" w:rsidRDefault="004712F3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-qa</w:t>
            </w:r>
          </w:p>
        </w:tc>
        <w:tc>
          <w:tcPr>
            <w:tcW w:w="7741" w:type="dxa"/>
            <w:shd w:val="clear" w:color="auto" w:fill="auto"/>
          </w:tcPr>
          <w:p w14:paraId="1C2DF509" w14:textId="19A34625" w:rsidR="004712F3" w:rsidRPr="00737D94" w:rsidRDefault="004712F3" w:rsidP="001208BC">
            <w:pPr>
              <w:pStyle w:val="4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系统中所有软件包</w:t>
            </w:r>
          </w:p>
        </w:tc>
      </w:tr>
      <w:tr w:rsidR="004712F3" w14:paraId="31A54BD6" w14:textId="77777777" w:rsidTr="00120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60DC4935" w14:textId="0CAD48FB" w:rsidR="004712F3" w:rsidRDefault="004712F3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包名称</w:t>
            </w:r>
          </w:p>
        </w:tc>
        <w:tc>
          <w:tcPr>
            <w:tcW w:w="7741" w:type="dxa"/>
          </w:tcPr>
          <w:p w14:paraId="7DF16B10" w14:textId="4DF5AE77" w:rsidR="004712F3" w:rsidRPr="00E347B0" w:rsidRDefault="004712F3" w:rsidP="001208BC">
            <w:pPr>
              <w:pStyle w:val="4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查询指定名称的软件包是否安装</w:t>
            </w:r>
          </w:p>
        </w:tc>
      </w:tr>
      <w:tr w:rsidR="004712F3" w14:paraId="074C0AEA" w14:textId="77777777" w:rsidTr="00120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shd w:val="clear" w:color="auto" w:fill="auto"/>
          </w:tcPr>
          <w:p w14:paraId="2D5B1082" w14:textId="16BF6482" w:rsidR="004712F3" w:rsidRDefault="004712F3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 xml:space="preserve">-qi </w:t>
            </w:r>
            <w:r>
              <w:rPr>
                <w:rFonts w:hint="eastAsia"/>
              </w:rPr>
              <w:t>包名称</w:t>
            </w:r>
          </w:p>
        </w:tc>
        <w:tc>
          <w:tcPr>
            <w:tcW w:w="7741" w:type="dxa"/>
            <w:shd w:val="clear" w:color="auto" w:fill="auto"/>
          </w:tcPr>
          <w:p w14:paraId="199514CF" w14:textId="3DC625EB" w:rsidR="004712F3" w:rsidRPr="00E347B0" w:rsidRDefault="004712F3" w:rsidP="001208BC">
            <w:pPr>
              <w:pStyle w:val="4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查询指定名称的软件包的详细信息</w:t>
            </w:r>
          </w:p>
        </w:tc>
      </w:tr>
      <w:tr w:rsidR="004712F3" w14:paraId="294AD982" w14:textId="77777777" w:rsidTr="00120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shd w:val="clear" w:color="auto" w:fill="auto"/>
          </w:tcPr>
          <w:p w14:paraId="0B4B71F3" w14:textId="1CE6B334" w:rsidR="004712F3" w:rsidRDefault="004712F3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 xml:space="preserve">-ql </w:t>
            </w:r>
            <w:r>
              <w:rPr>
                <w:rFonts w:hint="eastAsia"/>
              </w:rPr>
              <w:t>包名称</w:t>
            </w:r>
          </w:p>
        </w:tc>
        <w:tc>
          <w:tcPr>
            <w:tcW w:w="7741" w:type="dxa"/>
            <w:shd w:val="clear" w:color="auto" w:fill="auto"/>
          </w:tcPr>
          <w:p w14:paraId="685F40EE" w14:textId="023EBEDA" w:rsidR="004712F3" w:rsidRPr="00E347B0" w:rsidRDefault="004712F3" w:rsidP="001208BC">
            <w:pPr>
              <w:pStyle w:val="4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查询指定名称软件包中的文件列表</w:t>
            </w:r>
          </w:p>
        </w:tc>
      </w:tr>
      <w:tr w:rsidR="004712F3" w14:paraId="54C16208" w14:textId="77777777" w:rsidTr="00120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shd w:val="clear" w:color="auto" w:fill="auto"/>
          </w:tcPr>
          <w:p w14:paraId="5D5593AB" w14:textId="5B14F5E4" w:rsidR="004712F3" w:rsidRDefault="004712F3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 xml:space="preserve">-qf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7741" w:type="dxa"/>
            <w:shd w:val="clear" w:color="auto" w:fill="auto"/>
          </w:tcPr>
          <w:p w14:paraId="370EFB09" w14:textId="539ECFD4" w:rsidR="004712F3" w:rsidRDefault="004712F3" w:rsidP="001208BC">
            <w:pPr>
              <w:pStyle w:val="4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查询指定文件所属的软件包</w:t>
            </w:r>
          </w:p>
        </w:tc>
      </w:tr>
      <w:tr w:rsidR="00AD5F69" w14:paraId="341334F4" w14:textId="77777777" w:rsidTr="00120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shd w:val="clear" w:color="auto" w:fill="auto"/>
          </w:tcPr>
          <w:p w14:paraId="49421581" w14:textId="22E1F70E" w:rsidR="00AD5F69" w:rsidRDefault="00AD5F69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-qp</w:t>
            </w:r>
            <w:r w:rsidR="00F3437D">
              <w:rPr>
                <w:rFonts w:hint="eastAsia"/>
              </w:rPr>
              <w:t xml:space="preserve">i </w:t>
            </w:r>
            <w:r w:rsidR="00F3437D">
              <w:rPr>
                <w:rFonts w:hint="eastAsia"/>
              </w:rPr>
              <w:t>包文件名</w:t>
            </w:r>
          </w:p>
        </w:tc>
        <w:tc>
          <w:tcPr>
            <w:tcW w:w="7741" w:type="dxa"/>
            <w:shd w:val="clear" w:color="auto" w:fill="auto"/>
          </w:tcPr>
          <w:p w14:paraId="073FC272" w14:textId="41D0ED73" w:rsidR="00AD5F69" w:rsidRDefault="00F3437D" w:rsidP="001208BC">
            <w:pPr>
              <w:pStyle w:val="4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查询指定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包文件的详细信息</w:t>
            </w:r>
          </w:p>
        </w:tc>
      </w:tr>
      <w:tr w:rsidR="004712F3" w14:paraId="1AD2E27D" w14:textId="77777777" w:rsidTr="00120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shd w:val="clear" w:color="auto" w:fill="auto"/>
          </w:tcPr>
          <w:p w14:paraId="37870B0C" w14:textId="408D7C9C" w:rsidR="004712F3" w:rsidRDefault="00F3437D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 xml:space="preserve">-qpl </w:t>
            </w:r>
            <w:r>
              <w:rPr>
                <w:rFonts w:hint="eastAsia"/>
              </w:rPr>
              <w:t>包文件名</w:t>
            </w:r>
          </w:p>
        </w:tc>
        <w:tc>
          <w:tcPr>
            <w:tcW w:w="7741" w:type="dxa"/>
            <w:shd w:val="clear" w:color="auto" w:fill="auto"/>
          </w:tcPr>
          <w:p w14:paraId="52BF9563" w14:textId="6793C277" w:rsidR="004712F3" w:rsidRPr="00E347B0" w:rsidRDefault="00F3437D" w:rsidP="001208BC">
            <w:pPr>
              <w:pStyle w:val="4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查询指定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包文件的文件列表</w:t>
            </w:r>
          </w:p>
        </w:tc>
      </w:tr>
    </w:tbl>
    <w:p w14:paraId="7BBA1B7B" w14:textId="388304F4" w:rsidR="00933465" w:rsidRDefault="00C30ADB" w:rsidP="00933465">
      <w:pPr>
        <w:pStyle w:val="40"/>
      </w:pPr>
      <w:r>
        <w:rPr>
          <w:rFonts w:hint="eastAsia"/>
        </w:rPr>
        <w:t xml:space="preserve">-i : </w:t>
      </w:r>
      <w:r>
        <w:rPr>
          <w:rFonts w:hint="eastAsia"/>
        </w:rPr>
        <w:t>将包安装到系统，一般跟</w:t>
      </w:r>
      <w:r>
        <w:rPr>
          <w:rFonts w:hint="eastAsia"/>
        </w:rPr>
        <w:t>vh</w:t>
      </w:r>
      <w:r>
        <w:rPr>
          <w:rFonts w:hint="eastAsia"/>
        </w:rPr>
        <w:t>选项</w:t>
      </w:r>
      <w:r w:rsidR="00966A89">
        <w:rPr>
          <w:rFonts w:hint="eastAsia"/>
        </w:rPr>
        <w:t>将安装进度显示出来</w:t>
      </w:r>
    </w:p>
    <w:p w14:paraId="1561C528" w14:textId="37F6DD6A" w:rsidR="00966A89" w:rsidRPr="00F17D20" w:rsidRDefault="00966A89" w:rsidP="00933465">
      <w:pPr>
        <w:pStyle w:val="40"/>
      </w:pPr>
      <w:r>
        <w:rPr>
          <w:rFonts w:hint="eastAsia"/>
        </w:rPr>
        <w:t xml:space="preserve">-e : </w:t>
      </w:r>
      <w:r>
        <w:rPr>
          <w:rFonts w:hint="eastAsia"/>
        </w:rPr>
        <w:t>卸载包</w:t>
      </w:r>
    </w:p>
    <w:p w14:paraId="24426610" w14:textId="0E1824BC" w:rsidR="00C54632" w:rsidRDefault="004A22BA" w:rsidP="004A22BA">
      <w:pPr>
        <w:pStyle w:val="2"/>
        <w:ind w:left="777" w:right="210"/>
      </w:pPr>
      <w:r>
        <w:rPr>
          <w:rFonts w:hint="eastAsia"/>
        </w:rPr>
        <w:t>如何</w:t>
      </w:r>
      <w:r w:rsidR="00261824">
        <w:rPr>
          <w:rFonts w:hint="eastAsia"/>
        </w:rPr>
        <w:t>使用软件仓库安装</w:t>
      </w:r>
    </w:p>
    <w:p w14:paraId="4F46090D" w14:textId="7E4424C0" w:rsidR="004A22BA" w:rsidRDefault="006E095F" w:rsidP="004A22BA">
      <w:pPr>
        <w:pStyle w:val="40"/>
      </w:pPr>
      <w:r>
        <w:rPr>
          <w:rFonts w:hint="eastAsia"/>
        </w:rPr>
        <w:t>软件包的安装不能自动解决软件依赖的问题，为了便于用户使用，所有的</w:t>
      </w:r>
      <w:r>
        <w:rPr>
          <w:rFonts w:hint="eastAsia"/>
        </w:rPr>
        <w:t>Linux</w:t>
      </w:r>
      <w:r>
        <w:rPr>
          <w:rFonts w:hint="eastAsia"/>
        </w:rPr>
        <w:t>发行版本公司都会利</w:t>
      </w:r>
      <w:r>
        <w:rPr>
          <w:rFonts w:hint="eastAsia"/>
        </w:rPr>
        <w:lastRenderedPageBreak/>
        <w:t>用软件仓库的概念来维护软件依赖的数据库，所以在实际工作中，安装常用软件时，一般使用软件仓库安装软件是首选。</w:t>
      </w:r>
    </w:p>
    <w:p w14:paraId="14990B1F" w14:textId="27A95E97" w:rsidR="00966A89" w:rsidRDefault="0039705E" w:rsidP="0039705E">
      <w:pPr>
        <w:pStyle w:val="3"/>
        <w:ind w:left="919" w:right="210"/>
      </w:pPr>
      <w:r>
        <w:rPr>
          <w:rFonts w:hint="eastAsia"/>
        </w:rPr>
        <w:t>从哪里去找软件仓库</w:t>
      </w:r>
    </w:p>
    <w:p w14:paraId="2F182AD0" w14:textId="1FB29F52" w:rsidR="0039705E" w:rsidRDefault="0039705E" w:rsidP="0039705E">
      <w:pPr>
        <w:pStyle w:val="40"/>
      </w:pPr>
      <w:r>
        <w:rPr>
          <w:rFonts w:hint="eastAsia"/>
        </w:rPr>
        <w:t>默认情况，</w:t>
      </w:r>
      <w:r>
        <w:rPr>
          <w:rFonts w:hint="eastAsia"/>
        </w:rPr>
        <w:t>Centos</w:t>
      </w:r>
      <w:r>
        <w:rPr>
          <w:rFonts w:hint="eastAsia"/>
        </w:rPr>
        <w:t>系统会在</w:t>
      </w:r>
      <w:r w:rsidR="000D609B" w:rsidRPr="000D609B">
        <w:t>/etc/yum.repos.d/CentOS-Base.repo</w:t>
      </w:r>
      <w:r w:rsidR="000D609B">
        <w:rPr>
          <w:rFonts w:hint="eastAsia"/>
        </w:rPr>
        <w:t>里保存仓库信息。</w:t>
      </w:r>
    </w:p>
    <w:p w14:paraId="754CD5CA" w14:textId="6899ACAB" w:rsidR="000D609B" w:rsidRDefault="000D609B" w:rsidP="0039705E">
      <w:pPr>
        <w:pStyle w:val="40"/>
      </w:pPr>
      <w:r>
        <w:rPr>
          <w:rFonts w:hint="eastAsia"/>
        </w:rPr>
        <w:t>由于国内网络的限制，建议在国内使用参考源时，使用国内镜像源作为参考信息，常用的镜像源有网易、阿里和一些大学的。</w:t>
      </w:r>
    </w:p>
    <w:p w14:paraId="21F2811F" w14:textId="078D3A50" w:rsidR="008E123F" w:rsidRDefault="008E123F" w:rsidP="008E123F">
      <w:pPr>
        <w:pStyle w:val="3"/>
        <w:ind w:left="919" w:right="210"/>
      </w:pPr>
      <w:r>
        <w:rPr>
          <w:rFonts w:hint="eastAsia"/>
        </w:rPr>
        <w:t>修改软件仓库为镜像源</w:t>
      </w:r>
    </w:p>
    <w:p w14:paraId="621A7776" w14:textId="5E5030D6" w:rsidR="00F3247D" w:rsidRDefault="000F79D6" w:rsidP="00F3247D">
      <w:pPr>
        <w:pStyle w:val="40"/>
      </w:pPr>
      <w:r>
        <w:rPr>
          <w:rFonts w:hint="eastAsia"/>
        </w:rPr>
        <w:t>1</w:t>
      </w:r>
      <w:r>
        <w:rPr>
          <w:rFonts w:hint="eastAsia"/>
        </w:rPr>
        <w:t>、备份原始仓库：</w:t>
      </w:r>
    </w:p>
    <w:p w14:paraId="5002BC78" w14:textId="0C5250C8" w:rsidR="008E123F" w:rsidRPr="00DC5C77" w:rsidRDefault="008E123F" w:rsidP="008E123F">
      <w:pPr>
        <w:pStyle w:val="coder"/>
        <w:rPr>
          <w:sz w:val="21"/>
          <w:szCs w:val="21"/>
        </w:rPr>
      </w:pPr>
      <w:r w:rsidRPr="00DC5C77">
        <w:rPr>
          <w:rFonts w:hint="eastAsia"/>
          <w:sz w:val="21"/>
          <w:szCs w:val="21"/>
        </w:rPr>
        <w:t>[</w:t>
      </w:r>
      <w:r w:rsidR="00F3247D" w:rsidRPr="00DC5C77">
        <w:rPr>
          <w:rFonts w:hint="eastAsia"/>
          <w:sz w:val="21"/>
          <w:szCs w:val="21"/>
        </w:rPr>
        <w:t>root</w:t>
      </w:r>
      <w:r w:rsidRPr="00DC5C77">
        <w:rPr>
          <w:rFonts w:hint="eastAsia"/>
          <w:sz w:val="21"/>
          <w:szCs w:val="21"/>
        </w:rPr>
        <w:t>@pythonDev ~]</w:t>
      </w:r>
      <w:r w:rsidR="00F3247D" w:rsidRPr="00DC5C77">
        <w:rPr>
          <w:rFonts w:hint="eastAsia"/>
          <w:sz w:val="21"/>
          <w:szCs w:val="21"/>
        </w:rPr>
        <w:t xml:space="preserve">$ </w:t>
      </w:r>
      <w:r w:rsidR="00F3247D" w:rsidRPr="00DC5C77">
        <w:rPr>
          <w:sz w:val="21"/>
          <w:szCs w:val="21"/>
        </w:rPr>
        <w:t>cp /etc/yum.repos.d/CentOS-Base.repo /etc/yum.repos.d/CentOS-Base.repo.bak</w:t>
      </w:r>
    </w:p>
    <w:p w14:paraId="4CF1C56C" w14:textId="39934892" w:rsidR="00F3247D" w:rsidRDefault="000F79D6" w:rsidP="00F3247D">
      <w:pPr>
        <w:pStyle w:val="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3247D">
        <w:rPr>
          <w:rFonts w:hint="eastAsia"/>
        </w:rPr>
        <w:t>下载阿里源进行参考信息更新到</w:t>
      </w:r>
      <w:r w:rsidR="00F3247D">
        <w:rPr>
          <w:rFonts w:hint="eastAsia"/>
        </w:rPr>
        <w:t>repo</w:t>
      </w:r>
      <w:r w:rsidR="00F3247D">
        <w:rPr>
          <w:rFonts w:hint="eastAsia"/>
        </w:rPr>
        <w:t>文件</w:t>
      </w:r>
      <w:r>
        <w:rPr>
          <w:rFonts w:hint="eastAsia"/>
        </w:rPr>
        <w:t>：</w:t>
      </w:r>
    </w:p>
    <w:p w14:paraId="151F0C2D" w14:textId="012E5498" w:rsidR="00F3247D" w:rsidRDefault="00DC5C77" w:rsidP="00DC5C77">
      <w:pPr>
        <w:pStyle w:val="coder"/>
        <w:rPr>
          <w:sz w:val="21"/>
          <w:szCs w:val="21"/>
        </w:rPr>
      </w:pPr>
      <w:r w:rsidRPr="00DC5C77">
        <w:rPr>
          <w:rFonts w:hint="eastAsia"/>
          <w:sz w:val="21"/>
          <w:szCs w:val="21"/>
        </w:rPr>
        <w:t xml:space="preserve">[root@pythonDev ~]$ </w:t>
      </w:r>
      <w:r w:rsidRPr="00DC5C77">
        <w:rPr>
          <w:sz w:val="21"/>
          <w:szCs w:val="21"/>
        </w:rPr>
        <w:t xml:space="preserve">wget -O /etc/yum.repos.d/CentOS-Base.repo </w:t>
      </w:r>
      <w:hyperlink r:id="rId17" w:history="1">
        <w:r w:rsidR="00275034" w:rsidRPr="006F2E98">
          <w:rPr>
            <w:rStyle w:val="af"/>
            <w:sz w:val="21"/>
            <w:szCs w:val="21"/>
          </w:rPr>
          <w:t>http://mirrors.aliyun.com/repo/Centos-6.repo</w:t>
        </w:r>
      </w:hyperlink>
    </w:p>
    <w:p w14:paraId="18524F95" w14:textId="4F03B7F7" w:rsidR="00275034" w:rsidRDefault="00275034" w:rsidP="00275034">
      <w:pPr>
        <w:pStyle w:val="40"/>
      </w:pPr>
      <w:r>
        <w:rPr>
          <w:rFonts w:hint="eastAsia"/>
        </w:rPr>
        <w:t>3</w:t>
      </w:r>
      <w:r>
        <w:rPr>
          <w:rFonts w:hint="eastAsia"/>
        </w:rPr>
        <w:t>、下载参考数据库缓存</w:t>
      </w:r>
    </w:p>
    <w:p w14:paraId="5CB55100" w14:textId="4C6FE8CB" w:rsidR="00275034" w:rsidRDefault="00275034" w:rsidP="00275034">
      <w:pPr>
        <w:pStyle w:val="coder"/>
        <w:rPr>
          <w:sz w:val="21"/>
          <w:szCs w:val="21"/>
        </w:rPr>
      </w:pPr>
      <w:r w:rsidRPr="00DC5C77">
        <w:rPr>
          <w:rFonts w:hint="eastAsia"/>
          <w:sz w:val="21"/>
          <w:szCs w:val="21"/>
        </w:rPr>
        <w:t>[root@pythonDev ~]$</w:t>
      </w:r>
      <w:r>
        <w:rPr>
          <w:rFonts w:hint="eastAsia"/>
          <w:sz w:val="21"/>
          <w:szCs w:val="21"/>
        </w:rPr>
        <w:t xml:space="preserve"> yum clean all</w:t>
      </w:r>
    </w:p>
    <w:p w14:paraId="1330A67E" w14:textId="472B5206" w:rsidR="00275034" w:rsidRDefault="00275034" w:rsidP="00275034">
      <w:pPr>
        <w:pStyle w:val="coder"/>
        <w:rPr>
          <w:sz w:val="21"/>
          <w:szCs w:val="21"/>
        </w:rPr>
      </w:pPr>
      <w:r w:rsidRPr="00DC5C77">
        <w:rPr>
          <w:rFonts w:hint="eastAsia"/>
          <w:sz w:val="21"/>
          <w:szCs w:val="21"/>
        </w:rPr>
        <w:t>[root@pythonDev ~]$</w:t>
      </w:r>
      <w:r>
        <w:rPr>
          <w:rFonts w:hint="eastAsia"/>
          <w:sz w:val="21"/>
          <w:szCs w:val="21"/>
        </w:rPr>
        <w:t xml:space="preserve"> yum makecache</w:t>
      </w:r>
    </w:p>
    <w:p w14:paraId="280EB866" w14:textId="5EABA05B" w:rsidR="00006F4A" w:rsidRDefault="00006F4A" w:rsidP="00006F4A">
      <w:pPr>
        <w:pStyle w:val="3"/>
        <w:ind w:left="919" w:right="210"/>
      </w:pPr>
      <w:r>
        <w:rPr>
          <w:rFonts w:hint="eastAsia"/>
        </w:rPr>
        <w:t>yum</w:t>
      </w:r>
      <w:r>
        <w:rPr>
          <w:rFonts w:hint="eastAsia"/>
        </w:rPr>
        <w:t>常用命令</w:t>
      </w:r>
    </w:p>
    <w:tbl>
      <w:tblPr>
        <w:tblStyle w:val="4-3"/>
        <w:tblW w:w="0" w:type="auto"/>
        <w:tblInd w:w="1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684"/>
        <w:gridCol w:w="7038"/>
      </w:tblGrid>
      <w:tr w:rsidR="0011267A" w:rsidRPr="00E347B0" w14:paraId="428A296E" w14:textId="77777777" w:rsidTr="00112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767171" w:themeFill="background2" w:themeFillShade="80"/>
          </w:tcPr>
          <w:p w14:paraId="674E3C7B" w14:textId="77777777" w:rsidR="0011267A" w:rsidRPr="00E347B0" w:rsidRDefault="0011267A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38" w:type="dxa"/>
            <w:shd w:val="clear" w:color="auto" w:fill="767171" w:themeFill="background2" w:themeFillShade="80"/>
          </w:tcPr>
          <w:p w14:paraId="3F733A23" w14:textId="77777777" w:rsidR="0011267A" w:rsidRPr="00E347B0" w:rsidRDefault="0011267A" w:rsidP="001208BC">
            <w:pPr>
              <w:pStyle w:val="4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B0">
              <w:rPr>
                <w:rFonts w:hint="eastAsia"/>
              </w:rPr>
              <w:t>含义</w:t>
            </w:r>
          </w:p>
        </w:tc>
      </w:tr>
      <w:tr w:rsidR="0011267A" w14:paraId="1DB04D56" w14:textId="77777777" w:rsidTr="0011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auto"/>
          </w:tcPr>
          <w:p w14:paraId="49643D33" w14:textId="4DF7F602" w:rsidR="0011267A" w:rsidRDefault="00BF6D40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038" w:type="dxa"/>
            <w:shd w:val="clear" w:color="auto" w:fill="auto"/>
          </w:tcPr>
          <w:p w14:paraId="258C9802" w14:textId="6D3909EE" w:rsidR="0011267A" w:rsidRPr="00BF6D40" w:rsidRDefault="00BF6D40" w:rsidP="001208BC">
            <w:pPr>
              <w:pStyle w:val="4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D40">
              <w:rPr>
                <w:rFonts w:hint="eastAsia"/>
              </w:rPr>
              <w:t>列出资源库中所有可以安装或更新的</w:t>
            </w:r>
            <w:r w:rsidRPr="00BF6D40">
              <w:rPr>
                <w:rFonts w:hint="eastAsia"/>
              </w:rPr>
              <w:t>rpm</w:t>
            </w:r>
            <w:r w:rsidRPr="00BF6D40">
              <w:rPr>
                <w:rFonts w:hint="eastAsia"/>
              </w:rPr>
              <w:t>包</w:t>
            </w:r>
          </w:p>
        </w:tc>
      </w:tr>
      <w:tr w:rsidR="0011267A" w14:paraId="7B734DCB" w14:textId="77777777" w:rsidTr="00112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F939019" w14:textId="14B296FC" w:rsidR="0011267A" w:rsidRDefault="00A66C9D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search</w:t>
            </w:r>
          </w:p>
        </w:tc>
        <w:tc>
          <w:tcPr>
            <w:tcW w:w="7038" w:type="dxa"/>
          </w:tcPr>
          <w:p w14:paraId="2B0BB6DF" w14:textId="594329D3" w:rsidR="0011267A" w:rsidRPr="00A66C9D" w:rsidRDefault="00A66C9D" w:rsidP="001208BC">
            <w:pPr>
              <w:pStyle w:val="4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C9D">
              <w:rPr>
                <w:rFonts w:hint="eastAsia"/>
              </w:rPr>
              <w:t>搜索匹配特定字符的</w:t>
            </w:r>
            <w:r w:rsidRPr="00A66C9D">
              <w:rPr>
                <w:rFonts w:hint="eastAsia"/>
              </w:rPr>
              <w:t>rpm</w:t>
            </w:r>
            <w:r w:rsidRPr="00A66C9D">
              <w:rPr>
                <w:rFonts w:hint="eastAsia"/>
              </w:rPr>
              <w:t>包</w:t>
            </w:r>
          </w:p>
        </w:tc>
      </w:tr>
      <w:tr w:rsidR="0011267A" w14:paraId="779550C0" w14:textId="77777777" w:rsidTr="0011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auto"/>
          </w:tcPr>
          <w:p w14:paraId="117C5B36" w14:textId="675714B8" w:rsidR="0011267A" w:rsidRDefault="00A66C9D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install</w:t>
            </w:r>
          </w:p>
        </w:tc>
        <w:tc>
          <w:tcPr>
            <w:tcW w:w="7038" w:type="dxa"/>
            <w:shd w:val="clear" w:color="auto" w:fill="auto"/>
          </w:tcPr>
          <w:p w14:paraId="6AC3E0D6" w14:textId="1EE9A61A" w:rsidR="0011267A" w:rsidRPr="00E347B0" w:rsidRDefault="00A66C9D" w:rsidP="001208BC">
            <w:pPr>
              <w:pStyle w:val="4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安装软件包，会自动安装依赖关系</w:t>
            </w:r>
          </w:p>
        </w:tc>
      </w:tr>
      <w:tr w:rsidR="0011267A" w14:paraId="7A879B5E" w14:textId="77777777" w:rsidTr="00112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auto"/>
          </w:tcPr>
          <w:p w14:paraId="3647BBE1" w14:textId="40EF0342" w:rsidR="0011267A" w:rsidRDefault="00CA4ED7" w:rsidP="001208BC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clean</w:t>
            </w:r>
          </w:p>
        </w:tc>
        <w:tc>
          <w:tcPr>
            <w:tcW w:w="7038" w:type="dxa"/>
            <w:shd w:val="clear" w:color="auto" w:fill="auto"/>
          </w:tcPr>
          <w:p w14:paraId="78FF7064" w14:textId="22CFE567" w:rsidR="0011267A" w:rsidRPr="00E347B0" w:rsidRDefault="00CA4ED7" w:rsidP="001208BC">
            <w:pPr>
              <w:pStyle w:val="4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删除缓存</w:t>
            </w:r>
          </w:p>
        </w:tc>
      </w:tr>
    </w:tbl>
    <w:p w14:paraId="22523BAC" w14:textId="399093FB" w:rsidR="00C54632" w:rsidRDefault="004A22BA" w:rsidP="00C54632">
      <w:pPr>
        <w:pStyle w:val="2"/>
        <w:ind w:left="777" w:right="210"/>
      </w:pPr>
      <w:bookmarkStart w:id="0" w:name="_GoBack"/>
      <w:bookmarkEnd w:id="0"/>
      <w:r>
        <w:rPr>
          <w:rFonts w:hint="eastAsia"/>
        </w:rPr>
        <w:t>如何</w:t>
      </w:r>
      <w:r w:rsidR="00261824">
        <w:rPr>
          <w:rFonts w:hint="eastAsia"/>
        </w:rPr>
        <w:t>使用源码安装</w:t>
      </w:r>
    </w:p>
    <w:p w14:paraId="50152B78" w14:textId="54356793" w:rsidR="000838ED" w:rsidRPr="008469D4" w:rsidRDefault="008469D4" w:rsidP="002032C4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下安装</w:t>
      </w:r>
      <w:r>
        <w:rPr>
          <w:rFonts w:hint="eastAsia"/>
        </w:rPr>
        <w:t>python</w:t>
      </w:r>
      <w:r>
        <w:rPr>
          <w:rFonts w:hint="eastAsia"/>
        </w:rPr>
        <w:t>环境中学习。</w:t>
      </w:r>
    </w:p>
    <w:p w14:paraId="573181C5" w14:textId="42866395" w:rsidR="001A21E0" w:rsidRDefault="008469D4" w:rsidP="008469D4">
      <w:pPr>
        <w:pStyle w:val="1"/>
      </w:pPr>
      <w:r>
        <w:rPr>
          <w:rFonts w:hint="eastAsia"/>
        </w:rPr>
        <w:t>SSHD</w:t>
      </w:r>
      <w:r>
        <w:rPr>
          <w:rFonts w:hint="eastAsia"/>
        </w:rPr>
        <w:t>服务的安装及使用</w:t>
      </w:r>
    </w:p>
    <w:p w14:paraId="6D00D8C0" w14:textId="07D7D1A0" w:rsidR="00593EAB" w:rsidRDefault="00593EAB" w:rsidP="00593EAB">
      <w:pPr>
        <w:pStyle w:val="40"/>
      </w:pPr>
      <w:r>
        <w:rPr>
          <w:rFonts w:hint="eastAsia"/>
        </w:rPr>
        <w:t>实际开发中，</w:t>
      </w:r>
      <w:r>
        <w:rPr>
          <w:rFonts w:hint="eastAsia"/>
        </w:rPr>
        <w:t>Linux</w:t>
      </w:r>
      <w:r w:rsidR="00532212">
        <w:rPr>
          <w:rFonts w:hint="eastAsia"/>
        </w:rPr>
        <w:t>开发</w:t>
      </w:r>
      <w:r>
        <w:rPr>
          <w:rFonts w:hint="eastAsia"/>
        </w:rPr>
        <w:t>服务器不可能为一个人所独占，</w:t>
      </w:r>
      <w:r w:rsidR="00B11EFB">
        <w:rPr>
          <w:rFonts w:hint="eastAsia"/>
        </w:rPr>
        <w:t>都会以</w:t>
      </w:r>
      <w:r w:rsidR="00532212">
        <w:rPr>
          <w:rFonts w:hint="eastAsia"/>
        </w:rPr>
        <w:t>远程登录的方式来多人使用这台服务器。早期我们会使用</w:t>
      </w:r>
      <w:r w:rsidR="00532212">
        <w:rPr>
          <w:rFonts w:hint="eastAsia"/>
        </w:rPr>
        <w:t>telnet</w:t>
      </w:r>
      <w:r w:rsidR="00532212">
        <w:rPr>
          <w:rFonts w:hint="eastAsia"/>
        </w:rPr>
        <w:t>来进行远程登录，但他是明文传输，不安全，目前企业开发中，会更多使用</w:t>
      </w:r>
      <w:r w:rsidR="00532212">
        <w:rPr>
          <w:rFonts w:hint="eastAsia"/>
        </w:rPr>
        <w:t>sshd</w:t>
      </w:r>
      <w:r w:rsidR="00532212">
        <w:rPr>
          <w:rFonts w:hint="eastAsia"/>
        </w:rPr>
        <w:t>这个安全服务的形式。</w:t>
      </w:r>
    </w:p>
    <w:p w14:paraId="4B2FF765" w14:textId="380B1E77" w:rsidR="00AC5B27" w:rsidRDefault="00AC5B27" w:rsidP="00AC5B27">
      <w:pPr>
        <w:pStyle w:val="2"/>
        <w:ind w:left="777" w:right="210"/>
      </w:pPr>
      <w:r>
        <w:rPr>
          <w:rFonts w:hint="eastAsia"/>
        </w:rPr>
        <w:lastRenderedPageBreak/>
        <w:t>如何安装</w:t>
      </w:r>
      <w:r>
        <w:rPr>
          <w:rFonts w:hint="eastAsia"/>
        </w:rPr>
        <w:t>SSHD</w:t>
      </w:r>
      <w:r>
        <w:rPr>
          <w:rFonts w:hint="eastAsia"/>
        </w:rPr>
        <w:t>服务</w:t>
      </w:r>
    </w:p>
    <w:p w14:paraId="6C089F81" w14:textId="39DA9C6B" w:rsidR="00A22613" w:rsidRDefault="00A22613" w:rsidP="00A22613">
      <w:pPr>
        <w:pStyle w:val="40"/>
      </w:pPr>
      <w:r>
        <w:rPr>
          <w:rFonts w:hint="eastAsia"/>
        </w:rPr>
        <w:t>1</w:t>
      </w:r>
      <w:r>
        <w:rPr>
          <w:rFonts w:hint="eastAsia"/>
        </w:rPr>
        <w:t>、搜索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rPr>
          <w:rFonts w:hint="eastAsia"/>
        </w:rPr>
        <w:t>ssh</w:t>
      </w:r>
      <w:r>
        <w:rPr>
          <w:rFonts w:hint="eastAsia"/>
        </w:rPr>
        <w:t>服务的包名，使用</w:t>
      </w:r>
      <w:r>
        <w:rPr>
          <w:rFonts w:hint="eastAsia"/>
        </w:rPr>
        <w:t>yum</w:t>
      </w:r>
      <w:r>
        <w:rPr>
          <w:rFonts w:hint="eastAsia"/>
        </w:rPr>
        <w:t>进行安装。</w:t>
      </w:r>
    </w:p>
    <w:p w14:paraId="399F9317" w14:textId="7F8A1AE6" w:rsidR="00A22613" w:rsidRPr="00A22613" w:rsidRDefault="00A22613" w:rsidP="00A22613">
      <w:pPr>
        <w:pStyle w:val="40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ta</w:t>
      </w:r>
      <w:r>
        <w:rPr>
          <w:rFonts w:hint="eastAsia"/>
        </w:rPr>
        <w:t>命令查看是否启动了服务，如果没有，打开</w:t>
      </w:r>
      <w:r>
        <w:rPr>
          <w:rFonts w:hint="eastAsia"/>
        </w:rPr>
        <w:t>ssh</w:t>
      </w:r>
      <w:r>
        <w:rPr>
          <w:rFonts w:hint="eastAsia"/>
        </w:rPr>
        <w:t>服务。</w:t>
      </w:r>
    </w:p>
    <w:p w14:paraId="1D9C943F" w14:textId="6033D3F8" w:rsidR="00AC5B27" w:rsidRDefault="00AC5B27" w:rsidP="00AC5B27">
      <w:pPr>
        <w:pStyle w:val="2"/>
        <w:ind w:left="777" w:right="210"/>
      </w:pPr>
      <w:r>
        <w:rPr>
          <w:rFonts w:hint="eastAsia"/>
        </w:rPr>
        <w:t>如何来标识这台服务</w:t>
      </w:r>
    </w:p>
    <w:p w14:paraId="6F454A5F" w14:textId="461CCF77" w:rsidR="00D05663" w:rsidRDefault="00D05663" w:rsidP="00D05663">
      <w:pPr>
        <w:pStyle w:val="40"/>
      </w:pPr>
      <w:r>
        <w:rPr>
          <w:rFonts w:hint="eastAsia"/>
        </w:rPr>
        <w:t>使用</w:t>
      </w:r>
      <w:r>
        <w:rPr>
          <w:rFonts w:hint="eastAsia"/>
        </w:rPr>
        <w:t>ifconfig</w:t>
      </w: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的网络信息。</w:t>
      </w:r>
    </w:p>
    <w:p w14:paraId="3F57A889" w14:textId="3DE143C8" w:rsidR="00AC5B27" w:rsidRDefault="00AC5B27" w:rsidP="00AC5B27">
      <w:pPr>
        <w:pStyle w:val="2"/>
        <w:ind w:left="777" w:right="210"/>
      </w:pPr>
      <w:r>
        <w:rPr>
          <w:rFonts w:hint="eastAsia"/>
        </w:rPr>
        <w:t>客户端连接服务</w:t>
      </w:r>
    </w:p>
    <w:p w14:paraId="1CEDCA84" w14:textId="093557DA" w:rsidR="00D84C8A" w:rsidRDefault="00D84C8A" w:rsidP="00D84C8A">
      <w:pPr>
        <w:pStyle w:val="40"/>
      </w:pPr>
      <w:r>
        <w:rPr>
          <w:rFonts w:hint="eastAsia"/>
        </w:rPr>
        <w:t>见《使用</w:t>
      </w:r>
      <w:r>
        <w:rPr>
          <w:rFonts w:hint="eastAsia"/>
        </w:rPr>
        <w:t>mobaxterm</w:t>
      </w:r>
      <w:r>
        <w:rPr>
          <w:rFonts w:hint="eastAsia"/>
        </w:rPr>
        <w:t>连接</w:t>
      </w:r>
      <w:r>
        <w:rPr>
          <w:rFonts w:hint="eastAsia"/>
        </w:rPr>
        <w:t>sshd</w:t>
      </w:r>
      <w:r>
        <w:rPr>
          <w:rFonts w:hint="eastAsia"/>
        </w:rPr>
        <w:t>服务》</w:t>
      </w:r>
    </w:p>
    <w:p w14:paraId="5E77EE81" w14:textId="09AE16CF" w:rsidR="0027180F" w:rsidRDefault="0027180F" w:rsidP="0027180F">
      <w:pPr>
        <w:pStyle w:val="1"/>
      </w:pPr>
      <w:r>
        <w:rPr>
          <w:rFonts w:hint="eastAsia"/>
        </w:rPr>
        <w:t>课程总结</w:t>
      </w:r>
    </w:p>
    <w:p w14:paraId="47C1DC7A" w14:textId="40BFB769" w:rsidR="0027180F" w:rsidRDefault="0027180F" w:rsidP="0027180F">
      <w:pPr>
        <w:pStyle w:val="2"/>
        <w:ind w:left="777" w:right="210"/>
      </w:pPr>
      <w:r>
        <w:rPr>
          <w:rFonts w:hint="eastAsia"/>
        </w:rPr>
        <w:t>重点</w:t>
      </w:r>
    </w:p>
    <w:p w14:paraId="15EC2046" w14:textId="7CE6E662" w:rsidR="0027180F" w:rsidRDefault="0027180F" w:rsidP="0027180F">
      <w:pPr>
        <w:pStyle w:val="5"/>
      </w:pPr>
      <w:r>
        <w:rPr>
          <w:rFonts w:hint="eastAsia"/>
        </w:rPr>
        <w:t>shell</w:t>
      </w:r>
      <w:r w:rsidR="005C6C57">
        <w:rPr>
          <w:rFonts w:hint="eastAsia"/>
        </w:rPr>
        <w:t>的几个</w:t>
      </w:r>
      <w:r>
        <w:rPr>
          <w:rFonts w:hint="eastAsia"/>
        </w:rPr>
        <w:t>操作技巧</w:t>
      </w:r>
      <w:r w:rsidR="005C6C57">
        <w:rPr>
          <w:rFonts w:hint="eastAsia"/>
        </w:rPr>
        <w:t>（</w:t>
      </w:r>
      <w:r w:rsidR="005C6C57">
        <w:rPr>
          <w:rFonts w:hint="eastAsia"/>
        </w:rPr>
        <w:t>T</w:t>
      </w:r>
      <w:r w:rsidR="005C6C57">
        <w:t>AB</w:t>
      </w:r>
      <w:r w:rsidR="005C6C57">
        <w:rPr>
          <w:rFonts w:hint="eastAsia"/>
        </w:rPr>
        <w:t>、上下键），</w:t>
      </w:r>
      <w:r w:rsidR="00703697">
        <w:rPr>
          <w:rFonts w:hint="eastAsia"/>
        </w:rPr>
        <w:t>s</w:t>
      </w:r>
      <w:r w:rsidR="00703697">
        <w:t>hell</w:t>
      </w:r>
      <w:r w:rsidR="005C6C57">
        <w:rPr>
          <w:rFonts w:hint="eastAsia"/>
        </w:rPr>
        <w:t>命令</w:t>
      </w:r>
      <w:r w:rsidR="00C01658">
        <w:rPr>
          <w:rFonts w:hint="eastAsia"/>
        </w:rPr>
        <w:t>的</w:t>
      </w:r>
      <w:r w:rsidR="005C6C57">
        <w:rPr>
          <w:rFonts w:hint="eastAsia"/>
        </w:rPr>
        <w:t>格式</w:t>
      </w:r>
      <w:r w:rsidR="00C01658">
        <w:rPr>
          <w:rFonts w:hint="eastAsia"/>
        </w:rPr>
        <w:t>。</w:t>
      </w:r>
    </w:p>
    <w:p w14:paraId="47BC4D0E" w14:textId="259B34BF" w:rsidR="00C01658" w:rsidRDefault="00C01658" w:rsidP="0027180F">
      <w:pPr>
        <w:pStyle w:val="5"/>
      </w:pPr>
      <w:r>
        <w:rPr>
          <w:rFonts w:hint="eastAsia"/>
        </w:rPr>
        <w:t>yum</w:t>
      </w:r>
      <w:r>
        <w:rPr>
          <w:rFonts w:hint="eastAsia"/>
        </w:rPr>
        <w:t>库下的软件安装方式，常用命令。和</w:t>
      </w:r>
      <w:r>
        <w:rPr>
          <w:rFonts w:hint="eastAsia"/>
        </w:rPr>
        <w:t>r</w:t>
      </w:r>
      <w:r>
        <w:t>pm</w:t>
      </w:r>
      <w:r>
        <w:rPr>
          <w:rFonts w:hint="eastAsia"/>
        </w:rPr>
        <w:t>的区别。</w:t>
      </w:r>
    </w:p>
    <w:p w14:paraId="4E43513D" w14:textId="3966A534" w:rsidR="00C01658" w:rsidRDefault="00C01658" w:rsidP="0027180F">
      <w:pPr>
        <w:pStyle w:val="5"/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>的使用，基本的编辑</w:t>
      </w:r>
      <w:r>
        <w:rPr>
          <w:rFonts w:hint="eastAsia"/>
        </w:rPr>
        <w:t>/</w:t>
      </w:r>
      <w:r>
        <w:rPr>
          <w:rFonts w:hint="eastAsia"/>
        </w:rPr>
        <w:t>保存。</w:t>
      </w:r>
    </w:p>
    <w:p w14:paraId="31DC9309" w14:textId="5D8D1697" w:rsidR="00C01658" w:rsidRDefault="00C01658" w:rsidP="0027180F">
      <w:pPr>
        <w:pStyle w:val="5"/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服务的搭建过程。</w:t>
      </w:r>
    </w:p>
    <w:p w14:paraId="0155BB40" w14:textId="5949B1AA" w:rsidR="0027180F" w:rsidRDefault="0027180F" w:rsidP="0027180F">
      <w:pPr>
        <w:pStyle w:val="2"/>
        <w:ind w:left="777" w:right="210"/>
      </w:pPr>
      <w:r>
        <w:rPr>
          <w:rFonts w:hint="eastAsia"/>
        </w:rPr>
        <w:t>难点</w:t>
      </w:r>
    </w:p>
    <w:p w14:paraId="7B319D26" w14:textId="4B5DBAD8" w:rsidR="00C01658" w:rsidRDefault="00C01658" w:rsidP="00C01658">
      <w:pPr>
        <w:pStyle w:val="5"/>
      </w:pPr>
      <w:r>
        <w:rPr>
          <w:rFonts w:hint="eastAsia"/>
        </w:rPr>
        <w:t>虚拟机</w:t>
      </w:r>
      <w:r>
        <w:t>VM</w:t>
      </w:r>
      <w:r>
        <w:rPr>
          <w:rFonts w:hint="eastAsia"/>
        </w:rPr>
        <w:t>ware</w:t>
      </w:r>
      <w:r>
        <w:rPr>
          <w:rFonts w:hint="eastAsia"/>
        </w:rPr>
        <w:t>安装后，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服务的作用。</w:t>
      </w:r>
    </w:p>
    <w:p w14:paraId="65D5D1A6" w14:textId="7C068585" w:rsidR="00C01658" w:rsidRDefault="00C01658" w:rsidP="00C01658">
      <w:pPr>
        <w:pStyle w:val="5"/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>的常用命令</w:t>
      </w:r>
    </w:p>
    <w:p w14:paraId="213D3E06" w14:textId="0BAB79D0" w:rsidR="00C01658" w:rsidRDefault="00C01658" w:rsidP="00C01658">
      <w:pPr>
        <w:pStyle w:val="2"/>
        <w:ind w:left="777" w:right="210"/>
      </w:pPr>
      <w:r>
        <w:rPr>
          <w:rFonts w:hint="eastAsia"/>
        </w:rPr>
        <w:t>学习方法</w:t>
      </w:r>
    </w:p>
    <w:p w14:paraId="4C6CCE58" w14:textId="0B8BD679" w:rsidR="00C01658" w:rsidRDefault="00C01658" w:rsidP="00C01658">
      <w:pPr>
        <w:pStyle w:val="5"/>
      </w:pPr>
      <w:r>
        <w:rPr>
          <w:rFonts w:hint="eastAsia"/>
        </w:rPr>
        <w:t>阅读课外材料，扩展知识面；</w:t>
      </w:r>
    </w:p>
    <w:p w14:paraId="0EAF9370" w14:textId="78B7729D" w:rsidR="00C01658" w:rsidRDefault="00C01658" w:rsidP="00C01658">
      <w:pPr>
        <w:pStyle w:val="5"/>
      </w:pPr>
      <w:r>
        <w:rPr>
          <w:rFonts w:hint="eastAsia"/>
        </w:rPr>
        <w:t>通过画简单的网络拓扑图，分析远程登陆的过程；</w:t>
      </w:r>
    </w:p>
    <w:p w14:paraId="30B4E45A" w14:textId="5DDB57A9" w:rsidR="00C01658" w:rsidRPr="008469D4" w:rsidRDefault="00C01658" w:rsidP="00C01658">
      <w:pPr>
        <w:pStyle w:val="5"/>
        <w:rPr>
          <w:rFonts w:hint="eastAsia"/>
        </w:rPr>
      </w:pPr>
      <w:r>
        <w:rPr>
          <w:rFonts w:hint="eastAsia"/>
        </w:rPr>
        <w:t>熟悉后，不看讲义，利用虚拟机镜像凭记忆多搭建几次环境；</w:t>
      </w:r>
    </w:p>
    <w:p w14:paraId="1132C91E" w14:textId="7076243C" w:rsidR="000F1A88" w:rsidRDefault="00E00498" w:rsidP="00AC5B27">
      <w:pPr>
        <w:pStyle w:val="1"/>
      </w:pPr>
      <w:r>
        <w:rPr>
          <w:rFonts w:hint="eastAsia"/>
        </w:rPr>
        <w:lastRenderedPageBreak/>
        <w:t>课后练习</w:t>
      </w:r>
    </w:p>
    <w:p w14:paraId="645A3294" w14:textId="338B2490" w:rsidR="000F1A88" w:rsidRDefault="00AC5B27" w:rsidP="00AC5B27">
      <w:pPr>
        <w:pStyle w:val="5"/>
      </w:pPr>
      <w:r>
        <w:rPr>
          <w:rFonts w:hint="eastAsia"/>
        </w:rPr>
        <w:t>复习虚拟机安装</w:t>
      </w:r>
      <w:r>
        <w:rPr>
          <w:rFonts w:hint="eastAsia"/>
        </w:rPr>
        <w:t>Linux</w:t>
      </w:r>
      <w:r>
        <w:rPr>
          <w:rFonts w:hint="eastAsia"/>
        </w:rPr>
        <w:t>过程后，尝试安装</w:t>
      </w:r>
      <w:r w:rsidR="00C01658">
        <w:rPr>
          <w:rFonts w:hint="eastAsia"/>
        </w:rPr>
        <w:t>另外一个</w:t>
      </w:r>
      <w:r>
        <w:rPr>
          <w:rFonts w:hint="eastAsia"/>
        </w:rPr>
        <w:t>Centos</w:t>
      </w:r>
      <w:r w:rsidR="00C01658">
        <w:rPr>
          <w:rFonts w:hint="eastAsia"/>
        </w:rPr>
        <w:t>或</w:t>
      </w:r>
      <w:r>
        <w:rPr>
          <w:rFonts w:hint="eastAsia"/>
        </w:rPr>
        <w:t>Ubuntu</w:t>
      </w:r>
      <w:r>
        <w:rPr>
          <w:rFonts w:hint="eastAsia"/>
        </w:rPr>
        <w:t>系统。</w:t>
      </w:r>
    </w:p>
    <w:p w14:paraId="720DB30D" w14:textId="1FB16BF5" w:rsidR="00AC5B27" w:rsidRDefault="00AC5B27" w:rsidP="00AC5B27">
      <w:pPr>
        <w:pStyle w:val="5"/>
      </w:pPr>
      <w:r>
        <w:rPr>
          <w:rFonts w:hint="eastAsia"/>
        </w:rPr>
        <w:t>为新系统搭建</w:t>
      </w:r>
      <w:r>
        <w:rPr>
          <w:rFonts w:hint="eastAsia"/>
        </w:rPr>
        <w:t>sshd</w:t>
      </w:r>
      <w:r>
        <w:rPr>
          <w:rFonts w:hint="eastAsia"/>
        </w:rPr>
        <w:t>服务，并配置客户端连接进行操作。</w:t>
      </w:r>
    </w:p>
    <w:p w14:paraId="1C2EF08A" w14:textId="48C27391" w:rsidR="00413C04" w:rsidRDefault="00413C04" w:rsidP="00AC5B27">
      <w:pPr>
        <w:pStyle w:val="5"/>
      </w:pPr>
      <w:r>
        <w:rPr>
          <w:rFonts w:hint="eastAsia"/>
        </w:rPr>
        <w:t>复习</w:t>
      </w:r>
      <w:r>
        <w:rPr>
          <w:rFonts w:hint="eastAsia"/>
        </w:rPr>
        <w:t>vim</w:t>
      </w:r>
      <w:r>
        <w:rPr>
          <w:rFonts w:hint="eastAsia"/>
        </w:rPr>
        <w:t>的使用，用</w:t>
      </w:r>
      <w:r>
        <w:rPr>
          <w:rFonts w:hint="eastAsia"/>
        </w:rPr>
        <w:t>vim</w:t>
      </w:r>
      <w:r>
        <w:rPr>
          <w:rFonts w:hint="eastAsia"/>
        </w:rPr>
        <w:t>编写</w:t>
      </w:r>
      <w:r w:rsidR="006D1976">
        <w:rPr>
          <w:rFonts w:hint="eastAsia"/>
        </w:rPr>
        <w:t>9*9</w:t>
      </w:r>
      <w:r w:rsidR="006D1976">
        <w:rPr>
          <w:rFonts w:hint="eastAsia"/>
        </w:rPr>
        <w:t>乘法表的</w:t>
      </w:r>
      <w:r w:rsidR="006D1976">
        <w:rPr>
          <w:rFonts w:hint="eastAsia"/>
        </w:rPr>
        <w:t>python</w:t>
      </w:r>
      <w:r w:rsidR="006D1976">
        <w:rPr>
          <w:rFonts w:hint="eastAsia"/>
        </w:rPr>
        <w:t>程序。</w:t>
      </w:r>
    </w:p>
    <w:p w14:paraId="66D8609C" w14:textId="2EE34A6C" w:rsidR="000778A6" w:rsidRDefault="000778A6" w:rsidP="00AC5B27">
      <w:pPr>
        <w:pStyle w:val="5"/>
      </w:pPr>
      <w:r>
        <w:rPr>
          <w:rFonts w:hint="eastAsia"/>
        </w:rPr>
        <w:t>查找资料，在系统上安装</w:t>
      </w:r>
      <w:r>
        <w:rPr>
          <w:rFonts w:hint="eastAsia"/>
        </w:rPr>
        <w:t>m</w:t>
      </w:r>
      <w:r>
        <w:t>an</w:t>
      </w:r>
      <w:r>
        <w:rPr>
          <w:rFonts w:hint="eastAsia"/>
        </w:rPr>
        <w:t>手册。</w:t>
      </w:r>
    </w:p>
    <w:p w14:paraId="60AAED18" w14:textId="07A7DA3D" w:rsidR="00880BA7" w:rsidRDefault="00880BA7" w:rsidP="00AC5B27">
      <w:pPr>
        <w:pStyle w:val="5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系统的关机和重启方式。</w:t>
      </w:r>
    </w:p>
    <w:p w14:paraId="4D6BFB53" w14:textId="767E79CA" w:rsidR="00871404" w:rsidRDefault="002273FC" w:rsidP="00AC5B27">
      <w:pPr>
        <w:pStyle w:val="5"/>
      </w:pPr>
      <w:r>
        <w:rPr>
          <w:rFonts w:hint="eastAsia"/>
        </w:rPr>
        <w:t>根据《鸟哥私房菜》</w:t>
      </w:r>
      <w:r>
        <w:rPr>
          <w:rFonts w:hint="eastAsia"/>
        </w:rPr>
        <w:t>9.6</w:t>
      </w:r>
      <w:r>
        <w:rPr>
          <w:rFonts w:hint="eastAsia"/>
        </w:rPr>
        <w:t>节的简答题部分，熟悉</w:t>
      </w:r>
      <w:r>
        <w:rPr>
          <w:rFonts w:hint="eastAsia"/>
        </w:rPr>
        <w:t>vim</w:t>
      </w:r>
      <w:r>
        <w:rPr>
          <w:rFonts w:hint="eastAsia"/>
        </w:rPr>
        <w:t>的常用命令。</w:t>
      </w:r>
    </w:p>
    <w:p w14:paraId="179A083A" w14:textId="7052325D" w:rsidR="00E85607" w:rsidRDefault="00E85607" w:rsidP="00E85607">
      <w:pPr>
        <w:pStyle w:val="1"/>
      </w:pPr>
      <w:r>
        <w:rPr>
          <w:rFonts w:hint="eastAsia"/>
        </w:rPr>
        <w:t>面试题</w:t>
      </w:r>
    </w:p>
    <w:p w14:paraId="64B39462" w14:textId="14CFA84F" w:rsidR="00EE3011" w:rsidRPr="00EE3011" w:rsidRDefault="00EE3011" w:rsidP="00EE3011">
      <w:pPr>
        <w:pStyle w:val="5"/>
        <w:rPr>
          <w:rFonts w:hint="eastAsia"/>
          <w:b/>
        </w:rPr>
      </w:pPr>
      <w:r w:rsidRPr="00EE3011">
        <w:rPr>
          <w:rFonts w:hint="eastAsia"/>
          <w:b/>
          <w:color w:val="4472C4" w:themeColor="accent5"/>
        </w:rPr>
        <w:t>在</w:t>
      </w:r>
      <w:r w:rsidRPr="00EE3011">
        <w:rPr>
          <w:rFonts w:hint="eastAsia"/>
          <w:b/>
          <w:color w:val="4472C4" w:themeColor="accent5"/>
        </w:rPr>
        <w:t>Red Hat</w:t>
      </w:r>
      <w:r w:rsidRPr="00EE3011">
        <w:rPr>
          <w:rFonts w:hint="eastAsia"/>
          <w:b/>
          <w:color w:val="4472C4" w:themeColor="accent5"/>
        </w:rPr>
        <w:t>、</w:t>
      </w:r>
      <w:r w:rsidRPr="00EE3011">
        <w:rPr>
          <w:rFonts w:hint="eastAsia"/>
          <w:b/>
          <w:color w:val="4472C4" w:themeColor="accent5"/>
        </w:rPr>
        <w:t>centos</w:t>
      </w:r>
      <w:r w:rsidRPr="00EE3011">
        <w:rPr>
          <w:rFonts w:hint="eastAsia"/>
          <w:b/>
          <w:color w:val="4472C4" w:themeColor="accent5"/>
        </w:rPr>
        <w:t>中，一般用（</w:t>
      </w:r>
      <w:r w:rsidRPr="00EE3011">
        <w:rPr>
          <w:rFonts w:hint="eastAsia"/>
          <w:b/>
          <w:color w:val="4472C4" w:themeColor="accent5"/>
        </w:rPr>
        <w:t xml:space="preserve">  </w:t>
      </w:r>
      <w:r w:rsidRPr="00EE3011">
        <w:rPr>
          <w:rFonts w:hint="eastAsia"/>
          <w:b/>
          <w:color w:val="4472C4" w:themeColor="accent5"/>
        </w:rPr>
        <w:t>）命令来查看网络接口的状态</w:t>
      </w:r>
      <w:r>
        <w:rPr>
          <w:rFonts w:hint="eastAsia"/>
          <w:b/>
          <w:color w:val="4472C4" w:themeColor="accent5"/>
        </w:rPr>
        <w:t>。</w:t>
      </w:r>
    </w:p>
    <w:p w14:paraId="1C631F16" w14:textId="46AFA44A" w:rsidR="00E85607" w:rsidRDefault="00EE3011" w:rsidP="00EE3011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>A</w:t>
      </w:r>
      <w:r>
        <w:rPr>
          <w:rFonts w:hint="eastAsia"/>
        </w:rPr>
        <w:t>、</w:t>
      </w:r>
      <w:r>
        <w:t>ping       B</w:t>
      </w:r>
      <w:r>
        <w:rPr>
          <w:rFonts w:hint="eastAsia"/>
        </w:rPr>
        <w:t>、</w:t>
      </w:r>
      <w:r>
        <w:t xml:space="preserve">ipconfig  </w:t>
      </w:r>
      <w:r>
        <w:tab/>
      </w:r>
      <w:r>
        <w:t>C</w:t>
      </w:r>
      <w:r>
        <w:rPr>
          <w:rFonts w:hint="eastAsia"/>
        </w:rPr>
        <w:t>、</w:t>
      </w:r>
      <w:r>
        <w:t xml:space="preserve">winipcfg  </w:t>
      </w:r>
      <w:r>
        <w:tab/>
      </w:r>
      <w:r>
        <w:tab/>
      </w:r>
      <w:r>
        <w:t>D</w:t>
      </w:r>
      <w:r>
        <w:rPr>
          <w:rFonts w:hint="eastAsia"/>
        </w:rPr>
        <w:t>、</w:t>
      </w:r>
      <w:r>
        <w:t>ifconfig</w:t>
      </w:r>
    </w:p>
    <w:p w14:paraId="53684FEE" w14:textId="6B77D7C4" w:rsidR="00C46437" w:rsidRPr="00EE3011" w:rsidRDefault="001B20CE" w:rsidP="00E85607">
      <w:pPr>
        <w:pStyle w:val="5"/>
        <w:rPr>
          <w:b/>
        </w:rPr>
      </w:pPr>
      <w:r w:rsidRPr="00EE3011">
        <w:rPr>
          <w:rFonts w:hint="eastAsia"/>
          <w:b/>
          <w:color w:val="4472C4" w:themeColor="accent5"/>
        </w:rPr>
        <w:t>解释下什么是</w:t>
      </w:r>
      <w:r w:rsidRPr="00EE3011">
        <w:rPr>
          <w:rFonts w:hint="eastAsia"/>
          <w:b/>
          <w:color w:val="4472C4" w:themeColor="accent5"/>
        </w:rPr>
        <w:t>G</w:t>
      </w:r>
      <w:r w:rsidRPr="00EE3011">
        <w:rPr>
          <w:b/>
          <w:color w:val="4472C4" w:themeColor="accent5"/>
        </w:rPr>
        <w:t>PL</w:t>
      </w:r>
      <w:r w:rsidRPr="00EE3011">
        <w:rPr>
          <w:rFonts w:hint="eastAsia"/>
          <w:b/>
          <w:color w:val="4472C4" w:themeColor="accent5"/>
        </w:rPr>
        <w:t>、</w:t>
      </w:r>
      <w:r w:rsidRPr="00EE3011">
        <w:rPr>
          <w:rFonts w:hint="eastAsia"/>
          <w:b/>
          <w:color w:val="4472C4" w:themeColor="accent5"/>
        </w:rPr>
        <w:t>G</w:t>
      </w:r>
      <w:r w:rsidRPr="00EE3011">
        <w:rPr>
          <w:b/>
          <w:color w:val="4472C4" w:themeColor="accent5"/>
        </w:rPr>
        <w:t>NU</w:t>
      </w:r>
      <w:r w:rsidRPr="00EE3011">
        <w:rPr>
          <w:rFonts w:hint="eastAsia"/>
          <w:b/>
          <w:color w:val="4472C4" w:themeColor="accent5"/>
        </w:rPr>
        <w:t>、自由软件。</w:t>
      </w:r>
    </w:p>
    <w:p w14:paraId="18F62154" w14:textId="74F5DD24" w:rsidR="001B20CE" w:rsidRDefault="001B20CE" w:rsidP="001B20CE">
      <w:pPr>
        <w:pStyle w:val="40"/>
        <w:ind w:left="420"/>
        <w:rPr>
          <w:rFonts w:hint="eastAsia"/>
        </w:rPr>
      </w:pPr>
      <w:r>
        <w:rPr>
          <w:rFonts w:hint="eastAsia"/>
        </w:rPr>
        <w:t>GPL</w:t>
      </w:r>
      <w:r>
        <w:rPr>
          <w:rFonts w:hint="eastAsia"/>
        </w:rPr>
        <w:t>：（通用公共许可证）：一种授权，任何人有权取得、修改、重新发布自由软件的权力。</w:t>
      </w:r>
    </w:p>
    <w:p w14:paraId="22C130DA" w14:textId="1731927C" w:rsidR="001B20CE" w:rsidRDefault="001B20CE" w:rsidP="001B20CE">
      <w:pPr>
        <w:pStyle w:val="40"/>
        <w:ind w:left="420"/>
        <w:rPr>
          <w:rFonts w:hint="eastAsia"/>
        </w:rPr>
      </w:pPr>
      <w:r>
        <w:rPr>
          <w:rFonts w:hint="eastAsia"/>
        </w:rPr>
        <w:t>GNU:(</w:t>
      </w:r>
      <w:r>
        <w:rPr>
          <w:rFonts w:hint="eastAsia"/>
        </w:rPr>
        <w:t>革奴计划</w:t>
      </w:r>
      <w:r>
        <w:rPr>
          <w:rFonts w:hint="eastAsia"/>
        </w:rPr>
        <w:t>)</w:t>
      </w:r>
      <w:r>
        <w:rPr>
          <w:rFonts w:hint="eastAsia"/>
        </w:rPr>
        <w:t>：目标是创建一套完全自由、开放的的操作系统。</w:t>
      </w:r>
    </w:p>
    <w:p w14:paraId="6F9D5FBA" w14:textId="687BEB11" w:rsidR="001B20CE" w:rsidRPr="001B20CE" w:rsidRDefault="001B20CE" w:rsidP="001B20CE">
      <w:pPr>
        <w:pStyle w:val="40"/>
        <w:ind w:left="420"/>
        <w:rPr>
          <w:rFonts w:hint="eastAsia"/>
        </w:rPr>
      </w:pPr>
      <w:r>
        <w:rPr>
          <w:rFonts w:hint="eastAsia"/>
        </w:rPr>
        <w:t>自由软件：是一种可以不受限制地自由使用、复制、研究、修改和分发的软件。主要许可证有</w:t>
      </w:r>
      <w:r>
        <w:rPr>
          <w:rFonts w:hint="eastAsia"/>
        </w:rPr>
        <w:t>GPL</w:t>
      </w:r>
      <w:r>
        <w:rPr>
          <w:rFonts w:hint="eastAsia"/>
        </w:rPr>
        <w:t>和</w:t>
      </w:r>
      <w:r>
        <w:rPr>
          <w:rFonts w:hint="eastAsia"/>
        </w:rPr>
        <w:t>BSD</w:t>
      </w:r>
      <w:r>
        <w:rPr>
          <w:rFonts w:hint="eastAsia"/>
        </w:rPr>
        <w:t>许可证两种。</w:t>
      </w:r>
    </w:p>
    <w:p w14:paraId="0D510A58" w14:textId="01B3D3FF" w:rsidR="00EE3011" w:rsidRPr="004C64C5" w:rsidRDefault="00EE3011" w:rsidP="00EE3011">
      <w:pPr>
        <w:pStyle w:val="5"/>
        <w:rPr>
          <w:rFonts w:hint="eastAsia"/>
          <w:b/>
          <w:color w:val="4472C4" w:themeColor="accent5"/>
        </w:rPr>
      </w:pPr>
      <w:r w:rsidRPr="004C64C5">
        <w:rPr>
          <w:rFonts w:hint="eastAsia"/>
          <w:b/>
          <w:color w:val="4472C4" w:themeColor="accent5"/>
        </w:rPr>
        <w:t>按下</w:t>
      </w:r>
      <w:r w:rsidRPr="004C64C5">
        <w:rPr>
          <w:rFonts w:hint="eastAsia"/>
          <w:b/>
          <w:color w:val="4472C4" w:themeColor="accent5"/>
        </w:rPr>
        <w:t>(  )</w:t>
      </w:r>
      <w:r w:rsidRPr="004C64C5">
        <w:rPr>
          <w:rFonts w:hint="eastAsia"/>
          <w:b/>
          <w:color w:val="4472C4" w:themeColor="accent5"/>
        </w:rPr>
        <w:t>键能终止当前运行的命令</w:t>
      </w:r>
      <w:r w:rsidRPr="004C64C5">
        <w:rPr>
          <w:rFonts w:hint="eastAsia"/>
          <w:b/>
          <w:color w:val="4472C4" w:themeColor="accent5"/>
        </w:rPr>
        <w:t>。</w:t>
      </w:r>
    </w:p>
    <w:p w14:paraId="3E520432" w14:textId="22A22874" w:rsidR="001B20CE" w:rsidRDefault="00EE3011" w:rsidP="00EE3011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Ctrl-C</w:t>
      </w:r>
      <w:r>
        <w:rPr>
          <w:rFonts w:hint="eastAsia"/>
        </w:rPr>
        <w:t xml:space="preserve">　　　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Ctrl-F</w:t>
      </w:r>
      <w:r>
        <w:rPr>
          <w:rFonts w:hint="eastAsia"/>
        </w:rPr>
        <w:t xml:space="preserve">　　　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Ctrl-B</w:t>
      </w:r>
      <w:r>
        <w:rPr>
          <w:rFonts w:hint="eastAsia"/>
        </w:rPr>
        <w:t xml:space="preserve">　　　</w:t>
      </w:r>
      <w: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Ctrl-D</w:t>
      </w:r>
    </w:p>
    <w:p w14:paraId="61CF3CA7" w14:textId="700EC54B" w:rsidR="00B96347" w:rsidRPr="004C64C5" w:rsidRDefault="00B96347" w:rsidP="00B96347">
      <w:pPr>
        <w:pStyle w:val="5"/>
        <w:tabs>
          <w:tab w:val="clear" w:pos="420"/>
          <w:tab w:val="left" w:pos="425"/>
        </w:tabs>
        <w:rPr>
          <w:rFonts w:hint="eastAsia"/>
          <w:b/>
          <w:color w:val="4472C4" w:themeColor="accent5"/>
        </w:rPr>
      </w:pPr>
      <w:r w:rsidRPr="004C64C5">
        <w:rPr>
          <w:rFonts w:hint="eastAsia"/>
          <w:b/>
          <w:color w:val="4472C4" w:themeColor="accent5"/>
        </w:rPr>
        <w:t>为卸载一个软件包，应使用</w:t>
      </w:r>
      <w:r w:rsidRPr="004C64C5">
        <w:rPr>
          <w:rFonts w:hint="eastAsia"/>
          <w:b/>
          <w:color w:val="4472C4" w:themeColor="accent5"/>
        </w:rPr>
        <w:t xml:space="preserve"> </w:t>
      </w:r>
      <w:r w:rsidRPr="004C64C5">
        <w:rPr>
          <w:rFonts w:hint="eastAsia"/>
          <w:b/>
          <w:color w:val="4472C4" w:themeColor="accent5"/>
        </w:rPr>
        <w:t>_</w:t>
      </w:r>
      <w:r w:rsidRPr="004C64C5">
        <w:rPr>
          <w:b/>
          <w:color w:val="4472C4" w:themeColor="accent5"/>
        </w:rPr>
        <w:t>___</w:t>
      </w:r>
      <w:r w:rsidRPr="004C64C5">
        <w:rPr>
          <w:rFonts w:hint="eastAsia"/>
          <w:b/>
          <w:color w:val="4472C4" w:themeColor="accent5"/>
        </w:rPr>
        <w:t xml:space="preserve"> </w:t>
      </w:r>
      <w:r w:rsidRPr="004C64C5">
        <w:rPr>
          <w:rFonts w:hint="eastAsia"/>
          <w:b/>
          <w:color w:val="4472C4" w:themeColor="accent5"/>
        </w:rPr>
        <w:t>。</w:t>
      </w:r>
    </w:p>
    <w:p w14:paraId="41F6A2F0" w14:textId="1740271C" w:rsidR="00EE3011" w:rsidRDefault="00B96347" w:rsidP="00B96347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>A</w:t>
      </w:r>
      <w:r>
        <w:rPr>
          <w:rFonts w:hint="eastAsia"/>
        </w:rPr>
        <w:t>、</w:t>
      </w:r>
      <w:r>
        <w:t xml:space="preserve">rpm -i   </w:t>
      </w:r>
      <w:r>
        <w:tab/>
        <w:t xml:space="preserve"> </w:t>
      </w:r>
      <w:r>
        <w:t>B</w:t>
      </w:r>
      <w:r>
        <w:rPr>
          <w:rFonts w:hint="eastAsia"/>
        </w:rPr>
        <w:t>、</w:t>
      </w:r>
      <w:r>
        <w:t>rpm -e     C</w:t>
      </w:r>
      <w:r>
        <w:rPr>
          <w:rFonts w:hint="eastAsia"/>
        </w:rPr>
        <w:t>、</w:t>
      </w:r>
      <w:r>
        <w:t xml:space="preserve">rpm -q    </w:t>
      </w:r>
      <w:r>
        <w:tab/>
      </w:r>
      <w:r>
        <w:tab/>
      </w:r>
      <w:r>
        <w:t>D</w:t>
      </w:r>
      <w:r>
        <w:rPr>
          <w:rFonts w:hint="eastAsia"/>
        </w:rPr>
        <w:t>、</w:t>
      </w:r>
      <w:r>
        <w:t>rpm -V</w:t>
      </w:r>
    </w:p>
    <w:p w14:paraId="22E72323" w14:textId="06EA92CF" w:rsidR="00AA5D0A" w:rsidRPr="004C64C5" w:rsidRDefault="00AA5D0A" w:rsidP="00AA5D0A">
      <w:pPr>
        <w:pStyle w:val="5"/>
        <w:tabs>
          <w:tab w:val="clear" w:pos="420"/>
          <w:tab w:val="left" w:pos="425"/>
        </w:tabs>
        <w:rPr>
          <w:rFonts w:hint="eastAsia"/>
          <w:b/>
          <w:color w:val="4472C4" w:themeColor="accent5"/>
        </w:rPr>
      </w:pPr>
      <w:r w:rsidRPr="004C64C5">
        <w:rPr>
          <w:rFonts w:hint="eastAsia"/>
          <w:b/>
          <w:color w:val="4472C4" w:themeColor="accent5"/>
        </w:rPr>
        <w:t>下面关于文件</w:t>
      </w:r>
      <w:r w:rsidRPr="004C64C5">
        <w:rPr>
          <w:rFonts w:hint="eastAsia"/>
          <w:b/>
          <w:color w:val="4472C4" w:themeColor="accent5"/>
        </w:rPr>
        <w:t xml:space="preserve"> "/etc/sysconfig/network-scripts/ifcfg-eth0"</w:t>
      </w:r>
      <w:r w:rsidRPr="004C64C5">
        <w:rPr>
          <w:rFonts w:hint="eastAsia"/>
          <w:b/>
          <w:color w:val="4472C4" w:themeColor="accent5"/>
        </w:rPr>
        <w:t>的描述正确的</w:t>
      </w:r>
      <w:r w:rsidR="001D2737" w:rsidRPr="004C64C5">
        <w:rPr>
          <w:rFonts w:hint="eastAsia"/>
          <w:b/>
          <w:color w:val="4472C4" w:themeColor="accent5"/>
        </w:rPr>
        <w:t>？</w:t>
      </w:r>
    </w:p>
    <w:p w14:paraId="43F5139B" w14:textId="0DEE54AB" w:rsidR="00AA5D0A" w:rsidRPr="00AA5D0A" w:rsidRDefault="00AA5D0A" w:rsidP="00AA5D0A">
      <w:pPr>
        <w:pStyle w:val="5"/>
        <w:numPr>
          <w:ilvl w:val="0"/>
          <w:numId w:val="0"/>
        </w:numPr>
        <w:ind w:left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它是一个系统脚本文件</w:t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它是可执行文件</w:t>
      </w:r>
    </w:p>
    <w:p w14:paraId="13292016" w14:textId="2AD8966F" w:rsidR="00B96347" w:rsidRDefault="00AA5D0A" w:rsidP="00AA5D0A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它存放本机的名字</w:t>
      </w:r>
      <w:r>
        <w:rPr>
          <w:rFonts w:hint="eastAsia"/>
        </w:rPr>
        <w:t xml:space="preserve">       </w:t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它指定本机</w:t>
      </w:r>
      <w:r>
        <w:rPr>
          <w:rFonts w:hint="eastAsia"/>
        </w:rPr>
        <w:t>eth0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520FF4EB" w14:textId="118DC5D1" w:rsidR="004C64C5" w:rsidRPr="004C64C5" w:rsidRDefault="004C64C5" w:rsidP="004C64C5">
      <w:pPr>
        <w:pStyle w:val="5"/>
        <w:rPr>
          <w:rFonts w:hint="eastAsia"/>
          <w:b/>
          <w:color w:val="4472C4" w:themeColor="accent5"/>
        </w:rPr>
      </w:pPr>
      <w:r w:rsidRPr="004C64C5">
        <w:rPr>
          <w:rFonts w:hint="eastAsia"/>
          <w:b/>
          <w:color w:val="4472C4" w:themeColor="accent5"/>
        </w:rPr>
        <w:t>在</w:t>
      </w:r>
      <w:r w:rsidRPr="004C64C5">
        <w:rPr>
          <w:rFonts w:hint="eastAsia"/>
          <w:b/>
          <w:color w:val="4472C4" w:themeColor="accent5"/>
        </w:rPr>
        <w:t>V</w:t>
      </w:r>
      <w:r w:rsidRPr="004C64C5">
        <w:rPr>
          <w:b/>
          <w:color w:val="4472C4" w:themeColor="accent5"/>
        </w:rPr>
        <w:t>IM</w:t>
      </w:r>
      <w:r w:rsidRPr="004C64C5">
        <w:rPr>
          <w:rFonts w:hint="eastAsia"/>
          <w:b/>
          <w:color w:val="4472C4" w:themeColor="accent5"/>
        </w:rPr>
        <w:t>中设置行号的命令是</w:t>
      </w:r>
      <w:r w:rsidRPr="004C64C5">
        <w:rPr>
          <w:rFonts w:hint="eastAsia"/>
          <w:b/>
          <w:color w:val="4472C4" w:themeColor="accent5"/>
        </w:rPr>
        <w:t xml:space="preserve"> </w:t>
      </w:r>
      <w:r w:rsidRPr="004C64C5">
        <w:rPr>
          <w:b/>
          <w:color w:val="4472C4" w:themeColor="accent5"/>
        </w:rPr>
        <w:t>____</w:t>
      </w:r>
      <w:r w:rsidRPr="004C64C5">
        <w:rPr>
          <w:rFonts w:hint="eastAsia"/>
          <w:b/>
          <w:color w:val="4472C4" w:themeColor="accent5"/>
        </w:rPr>
        <w:t>，不显示行号的命令是</w:t>
      </w:r>
      <w:r w:rsidRPr="004C64C5">
        <w:rPr>
          <w:rFonts w:hint="eastAsia"/>
          <w:b/>
          <w:color w:val="4472C4" w:themeColor="accent5"/>
        </w:rPr>
        <w:t xml:space="preserve"> </w:t>
      </w:r>
      <w:r w:rsidRPr="004C64C5">
        <w:rPr>
          <w:b/>
          <w:color w:val="4472C4" w:themeColor="accent5"/>
        </w:rPr>
        <w:t xml:space="preserve">____ </w:t>
      </w:r>
      <w:r w:rsidRPr="004C64C5">
        <w:rPr>
          <w:rFonts w:hint="eastAsia"/>
          <w:b/>
          <w:color w:val="4472C4" w:themeColor="accent5"/>
        </w:rPr>
        <w:t>。</w:t>
      </w:r>
    </w:p>
    <w:p w14:paraId="30E385B8" w14:textId="7DB83682" w:rsidR="000F1A88" w:rsidRDefault="006D1976">
      <w:pPr>
        <w:pStyle w:val="1"/>
      </w:pPr>
      <w:r>
        <w:rPr>
          <w:rFonts w:hint="eastAsia"/>
        </w:rPr>
        <w:t>课外阅读推荐</w:t>
      </w:r>
    </w:p>
    <w:p w14:paraId="238DB990" w14:textId="77777777" w:rsidR="000F1A88" w:rsidRDefault="00E00498">
      <w:pPr>
        <w:pStyle w:val="2"/>
        <w:ind w:left="777" w:right="210"/>
      </w:pPr>
      <w:r>
        <w:rPr>
          <w:rFonts w:hint="eastAsia"/>
        </w:rPr>
        <w:t>扩展知识</w:t>
      </w:r>
    </w:p>
    <w:p w14:paraId="0F149B5D" w14:textId="362D82BD" w:rsidR="000F1A88" w:rsidRDefault="00517C1A">
      <w:pPr>
        <w:pStyle w:val="40"/>
      </w:pPr>
      <w:r>
        <w:rPr>
          <w:rFonts w:hint="eastAsia"/>
        </w:rPr>
        <w:t>阅读《鸟哥私房菜》第一章内容，扩充自己的知识面；</w:t>
      </w:r>
    </w:p>
    <w:p w14:paraId="372F4E46" w14:textId="7C53257F" w:rsidR="000F1A88" w:rsidRDefault="000F1A88">
      <w:pPr>
        <w:pStyle w:val="40"/>
      </w:pPr>
    </w:p>
    <w:sectPr w:rsidR="000F1A88">
      <w:headerReference w:type="default" r:id="rId18"/>
      <w:footerReference w:type="default" r:id="rId1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1CBA8" w14:textId="77777777" w:rsidR="007E52CC" w:rsidRDefault="007E52CC">
      <w:r>
        <w:separator/>
      </w:r>
    </w:p>
  </w:endnote>
  <w:endnote w:type="continuationSeparator" w:id="0">
    <w:p w14:paraId="17AF3228" w14:textId="77777777" w:rsidR="007E52CC" w:rsidRDefault="007E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E036" w14:textId="77777777" w:rsidR="00AA4502" w:rsidRDefault="00AA4502" w:rsidP="00AA4502">
    <w:pPr>
      <w:pStyle w:val="a9"/>
      <w:rPr>
        <w:rFonts w:ascii="黑体" w:eastAsia="黑体" w:hAnsi="黑体" w:cs="黑体"/>
        <w:color w:val="262626"/>
        <w:sz w:val="21"/>
        <w:szCs w:val="21"/>
      </w:rPr>
    </w:pPr>
    <w:r>
      <w:rPr>
        <w:rFonts w:ascii="黑体" w:eastAsia="黑体" w:hAnsi="黑体" w:cs="黑体"/>
        <w:color w:val="262626"/>
        <w:sz w:val="21"/>
        <w:szCs w:val="21"/>
      </w:rPr>
      <w:tab/>
    </w:r>
    <w:r>
      <w:rPr>
        <w:rFonts w:ascii="黑体" w:eastAsia="黑体" w:hAnsi="黑体" w:cs="黑体" w:hint="eastAsia"/>
        <w:color w:val="262626"/>
        <w:sz w:val="21"/>
        <w:szCs w:val="21"/>
      </w:rPr>
      <w:t xml:space="preserve">开放、创新、专注、共赢 </w:t>
    </w:r>
  </w:p>
  <w:p w14:paraId="30692DDE" w14:textId="77777777" w:rsidR="00AA4502" w:rsidRDefault="00AA4502" w:rsidP="00AA4502">
    <w:pPr>
      <w:pStyle w:val="a9"/>
      <w:ind w:firstLineChars="1000" w:firstLine="2100"/>
      <w:rPr>
        <w:rFonts w:ascii="黑体" w:eastAsia="黑体" w:hAnsi="黑体" w:cs="黑体"/>
        <w:color w:val="262626"/>
        <w:sz w:val="21"/>
        <w:szCs w:val="21"/>
      </w:rPr>
    </w:pPr>
    <w:r>
      <w:rPr>
        <w:rFonts w:ascii="黑体" w:eastAsia="黑体" w:hAnsi="黑体" w:cs="黑体" w:hint="eastAsia"/>
        <w:color w:val="262626"/>
        <w:sz w:val="21"/>
        <w:szCs w:val="21"/>
      </w:rPr>
      <w:t>官网：www.itsource.cn  微信公众号：itsource</w:t>
    </w:r>
  </w:p>
  <w:p w14:paraId="4E11649B" w14:textId="77777777" w:rsidR="000F1A88" w:rsidRDefault="000F1A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C4F03" w14:textId="77777777" w:rsidR="007E52CC" w:rsidRDefault="007E52CC">
      <w:r>
        <w:separator/>
      </w:r>
    </w:p>
  </w:footnote>
  <w:footnote w:type="continuationSeparator" w:id="0">
    <w:p w14:paraId="29DFDEE0" w14:textId="77777777" w:rsidR="007E52CC" w:rsidRDefault="007E5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8D7DB" w14:textId="77777777" w:rsidR="000F1A88" w:rsidRDefault="00E00498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1AC645F2" wp14:editId="437625C3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 w:rsidR="00AA4502">
      <w:tab/>
      <w:t xml:space="preserve">                 </w:t>
    </w:r>
    <w:r>
      <w:rPr>
        <w:rFonts w:hint="eastAsia"/>
      </w:rPr>
      <w:t xml:space="preserve">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846"/>
        </w:tabs>
        <w:ind w:left="846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8A517B3"/>
    <w:multiLevelType w:val="singleLevel"/>
    <w:tmpl w:val="58A517B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06B9F"/>
    <w:rsid w:val="00006F4A"/>
    <w:rsid w:val="0001210D"/>
    <w:rsid w:val="000169CD"/>
    <w:rsid w:val="000329AA"/>
    <w:rsid w:val="0003634B"/>
    <w:rsid w:val="00037795"/>
    <w:rsid w:val="00043200"/>
    <w:rsid w:val="00044F00"/>
    <w:rsid w:val="00045E06"/>
    <w:rsid w:val="000500A1"/>
    <w:rsid w:val="00057B3A"/>
    <w:rsid w:val="00062E3D"/>
    <w:rsid w:val="00065AD4"/>
    <w:rsid w:val="00065EB6"/>
    <w:rsid w:val="00067326"/>
    <w:rsid w:val="00070D51"/>
    <w:rsid w:val="00072CEF"/>
    <w:rsid w:val="000778A6"/>
    <w:rsid w:val="000800C2"/>
    <w:rsid w:val="000838ED"/>
    <w:rsid w:val="000856E0"/>
    <w:rsid w:val="000C6B6D"/>
    <w:rsid w:val="000D32B3"/>
    <w:rsid w:val="000D609B"/>
    <w:rsid w:val="000F1A88"/>
    <w:rsid w:val="000F79D6"/>
    <w:rsid w:val="001007F2"/>
    <w:rsid w:val="0011267A"/>
    <w:rsid w:val="00114F5F"/>
    <w:rsid w:val="0011773E"/>
    <w:rsid w:val="00120C36"/>
    <w:rsid w:val="00126C5B"/>
    <w:rsid w:val="00136BC0"/>
    <w:rsid w:val="00146597"/>
    <w:rsid w:val="00153C40"/>
    <w:rsid w:val="00161D58"/>
    <w:rsid w:val="001622BA"/>
    <w:rsid w:val="00165DEC"/>
    <w:rsid w:val="00172A27"/>
    <w:rsid w:val="00172AD7"/>
    <w:rsid w:val="00173467"/>
    <w:rsid w:val="001768C6"/>
    <w:rsid w:val="00177EAC"/>
    <w:rsid w:val="001843B2"/>
    <w:rsid w:val="00185766"/>
    <w:rsid w:val="0019535C"/>
    <w:rsid w:val="00195FF4"/>
    <w:rsid w:val="001A0769"/>
    <w:rsid w:val="001A21E0"/>
    <w:rsid w:val="001A7D1D"/>
    <w:rsid w:val="001B1B17"/>
    <w:rsid w:val="001B20CE"/>
    <w:rsid w:val="001C6A9D"/>
    <w:rsid w:val="001D2737"/>
    <w:rsid w:val="001E58AB"/>
    <w:rsid w:val="001E7920"/>
    <w:rsid w:val="001F4860"/>
    <w:rsid w:val="001F785C"/>
    <w:rsid w:val="002032C4"/>
    <w:rsid w:val="002129D8"/>
    <w:rsid w:val="00222342"/>
    <w:rsid w:val="00223175"/>
    <w:rsid w:val="002273FC"/>
    <w:rsid w:val="00230642"/>
    <w:rsid w:val="00231566"/>
    <w:rsid w:val="002345A4"/>
    <w:rsid w:val="00240E2D"/>
    <w:rsid w:val="00242224"/>
    <w:rsid w:val="002452D8"/>
    <w:rsid w:val="00254414"/>
    <w:rsid w:val="00261824"/>
    <w:rsid w:val="0027180F"/>
    <w:rsid w:val="0027373D"/>
    <w:rsid w:val="00275034"/>
    <w:rsid w:val="0027568B"/>
    <w:rsid w:val="002916C7"/>
    <w:rsid w:val="002C064D"/>
    <w:rsid w:val="002E7C3A"/>
    <w:rsid w:val="002F5C5A"/>
    <w:rsid w:val="002F7EF2"/>
    <w:rsid w:val="00321D5F"/>
    <w:rsid w:val="0033097B"/>
    <w:rsid w:val="0033652B"/>
    <w:rsid w:val="00341F4D"/>
    <w:rsid w:val="00351CF2"/>
    <w:rsid w:val="00367910"/>
    <w:rsid w:val="00381DAD"/>
    <w:rsid w:val="00391D4D"/>
    <w:rsid w:val="0039705E"/>
    <w:rsid w:val="003A268A"/>
    <w:rsid w:val="003A2F67"/>
    <w:rsid w:val="003A7CB7"/>
    <w:rsid w:val="003B23ED"/>
    <w:rsid w:val="003B3E27"/>
    <w:rsid w:val="003C4DD6"/>
    <w:rsid w:val="003C743A"/>
    <w:rsid w:val="003D0171"/>
    <w:rsid w:val="003D067E"/>
    <w:rsid w:val="003D7DF2"/>
    <w:rsid w:val="003E192A"/>
    <w:rsid w:val="003F4E60"/>
    <w:rsid w:val="003F5128"/>
    <w:rsid w:val="00406D7E"/>
    <w:rsid w:val="00410E3B"/>
    <w:rsid w:val="00413C04"/>
    <w:rsid w:val="00414BDC"/>
    <w:rsid w:val="0042067A"/>
    <w:rsid w:val="004257E6"/>
    <w:rsid w:val="0043153A"/>
    <w:rsid w:val="00451696"/>
    <w:rsid w:val="00456A84"/>
    <w:rsid w:val="00463A6A"/>
    <w:rsid w:val="00463C64"/>
    <w:rsid w:val="004712F3"/>
    <w:rsid w:val="004754FC"/>
    <w:rsid w:val="00480EDB"/>
    <w:rsid w:val="004847D4"/>
    <w:rsid w:val="0049547E"/>
    <w:rsid w:val="004A22BA"/>
    <w:rsid w:val="004A2D34"/>
    <w:rsid w:val="004A72A7"/>
    <w:rsid w:val="004C64C5"/>
    <w:rsid w:val="004E1E23"/>
    <w:rsid w:val="004F0FF4"/>
    <w:rsid w:val="005046C2"/>
    <w:rsid w:val="00505D05"/>
    <w:rsid w:val="00517C1A"/>
    <w:rsid w:val="00520FA8"/>
    <w:rsid w:val="00524845"/>
    <w:rsid w:val="00532212"/>
    <w:rsid w:val="00537F19"/>
    <w:rsid w:val="00544544"/>
    <w:rsid w:val="0054651D"/>
    <w:rsid w:val="00552B16"/>
    <w:rsid w:val="00560DE5"/>
    <w:rsid w:val="00562395"/>
    <w:rsid w:val="00566537"/>
    <w:rsid w:val="005749EC"/>
    <w:rsid w:val="00574C98"/>
    <w:rsid w:val="00575132"/>
    <w:rsid w:val="0057608E"/>
    <w:rsid w:val="005844BA"/>
    <w:rsid w:val="00587C5F"/>
    <w:rsid w:val="00593679"/>
    <w:rsid w:val="00593AE6"/>
    <w:rsid w:val="00593EAB"/>
    <w:rsid w:val="00596D72"/>
    <w:rsid w:val="005A16B1"/>
    <w:rsid w:val="005A43E3"/>
    <w:rsid w:val="005A7ABF"/>
    <w:rsid w:val="005B0D1C"/>
    <w:rsid w:val="005B2DB6"/>
    <w:rsid w:val="005C47F6"/>
    <w:rsid w:val="005C6C57"/>
    <w:rsid w:val="005D5D93"/>
    <w:rsid w:val="005D5E59"/>
    <w:rsid w:val="005F2298"/>
    <w:rsid w:val="005F57E1"/>
    <w:rsid w:val="005F5999"/>
    <w:rsid w:val="00604751"/>
    <w:rsid w:val="00612D91"/>
    <w:rsid w:val="00613F91"/>
    <w:rsid w:val="00626AD2"/>
    <w:rsid w:val="00626FD6"/>
    <w:rsid w:val="00627CDA"/>
    <w:rsid w:val="00632FAA"/>
    <w:rsid w:val="0063790F"/>
    <w:rsid w:val="00642812"/>
    <w:rsid w:val="006431F5"/>
    <w:rsid w:val="006461DA"/>
    <w:rsid w:val="00646383"/>
    <w:rsid w:val="006553EC"/>
    <w:rsid w:val="00663220"/>
    <w:rsid w:val="006633A6"/>
    <w:rsid w:val="00663710"/>
    <w:rsid w:val="00672A6A"/>
    <w:rsid w:val="00692D20"/>
    <w:rsid w:val="006A279F"/>
    <w:rsid w:val="006B2876"/>
    <w:rsid w:val="006B3F98"/>
    <w:rsid w:val="006C213A"/>
    <w:rsid w:val="006C3710"/>
    <w:rsid w:val="006C607A"/>
    <w:rsid w:val="006D1976"/>
    <w:rsid w:val="006D2E5B"/>
    <w:rsid w:val="006D33CD"/>
    <w:rsid w:val="006D3C97"/>
    <w:rsid w:val="006E095F"/>
    <w:rsid w:val="006F0352"/>
    <w:rsid w:val="006F2144"/>
    <w:rsid w:val="006F56C5"/>
    <w:rsid w:val="006F60D6"/>
    <w:rsid w:val="0070047A"/>
    <w:rsid w:val="00700C0C"/>
    <w:rsid w:val="00703697"/>
    <w:rsid w:val="00730C9C"/>
    <w:rsid w:val="0073450E"/>
    <w:rsid w:val="00741924"/>
    <w:rsid w:val="0075131D"/>
    <w:rsid w:val="00753C2C"/>
    <w:rsid w:val="007612BB"/>
    <w:rsid w:val="00766903"/>
    <w:rsid w:val="007717C9"/>
    <w:rsid w:val="00772E1F"/>
    <w:rsid w:val="00777ED1"/>
    <w:rsid w:val="007829B8"/>
    <w:rsid w:val="007849BA"/>
    <w:rsid w:val="00792AD7"/>
    <w:rsid w:val="007A7E35"/>
    <w:rsid w:val="007B16D6"/>
    <w:rsid w:val="007B478C"/>
    <w:rsid w:val="007C035D"/>
    <w:rsid w:val="007C1057"/>
    <w:rsid w:val="007D3340"/>
    <w:rsid w:val="007D6FA7"/>
    <w:rsid w:val="007E52CC"/>
    <w:rsid w:val="007E6CAB"/>
    <w:rsid w:val="007F1459"/>
    <w:rsid w:val="007F76CD"/>
    <w:rsid w:val="00805C64"/>
    <w:rsid w:val="00817623"/>
    <w:rsid w:val="00821976"/>
    <w:rsid w:val="0084434C"/>
    <w:rsid w:val="00845D1A"/>
    <w:rsid w:val="00845D68"/>
    <w:rsid w:val="008469D4"/>
    <w:rsid w:val="0085478F"/>
    <w:rsid w:val="008560B4"/>
    <w:rsid w:val="008608C3"/>
    <w:rsid w:val="00871404"/>
    <w:rsid w:val="00874438"/>
    <w:rsid w:val="00880BA7"/>
    <w:rsid w:val="00887D07"/>
    <w:rsid w:val="008A4E96"/>
    <w:rsid w:val="008B4271"/>
    <w:rsid w:val="008D76A1"/>
    <w:rsid w:val="008E123F"/>
    <w:rsid w:val="008F5572"/>
    <w:rsid w:val="00915DA6"/>
    <w:rsid w:val="009323A3"/>
    <w:rsid w:val="00933465"/>
    <w:rsid w:val="00934144"/>
    <w:rsid w:val="00966A89"/>
    <w:rsid w:val="00967EDB"/>
    <w:rsid w:val="0097223C"/>
    <w:rsid w:val="009778D7"/>
    <w:rsid w:val="00981F40"/>
    <w:rsid w:val="00984B09"/>
    <w:rsid w:val="00985EC5"/>
    <w:rsid w:val="00996076"/>
    <w:rsid w:val="009A54F6"/>
    <w:rsid w:val="009A6F26"/>
    <w:rsid w:val="009B142C"/>
    <w:rsid w:val="009C7F0B"/>
    <w:rsid w:val="009D73FD"/>
    <w:rsid w:val="009D7539"/>
    <w:rsid w:val="009E5D49"/>
    <w:rsid w:val="009F17C5"/>
    <w:rsid w:val="009F3663"/>
    <w:rsid w:val="00A019C6"/>
    <w:rsid w:val="00A130DE"/>
    <w:rsid w:val="00A200CC"/>
    <w:rsid w:val="00A21E8A"/>
    <w:rsid w:val="00A22613"/>
    <w:rsid w:val="00A26980"/>
    <w:rsid w:val="00A37DEA"/>
    <w:rsid w:val="00A435C8"/>
    <w:rsid w:val="00A4479D"/>
    <w:rsid w:val="00A459E4"/>
    <w:rsid w:val="00A4717F"/>
    <w:rsid w:val="00A479C6"/>
    <w:rsid w:val="00A54037"/>
    <w:rsid w:val="00A602CD"/>
    <w:rsid w:val="00A60E49"/>
    <w:rsid w:val="00A62CF3"/>
    <w:rsid w:val="00A66C9D"/>
    <w:rsid w:val="00A7499F"/>
    <w:rsid w:val="00A7607B"/>
    <w:rsid w:val="00A86759"/>
    <w:rsid w:val="00A90781"/>
    <w:rsid w:val="00AA1C77"/>
    <w:rsid w:val="00AA334A"/>
    <w:rsid w:val="00AA3F70"/>
    <w:rsid w:val="00AA4502"/>
    <w:rsid w:val="00AA5D0A"/>
    <w:rsid w:val="00AB5F1E"/>
    <w:rsid w:val="00AC0213"/>
    <w:rsid w:val="00AC5B27"/>
    <w:rsid w:val="00AC7AE2"/>
    <w:rsid w:val="00AD044B"/>
    <w:rsid w:val="00AD146A"/>
    <w:rsid w:val="00AD5F69"/>
    <w:rsid w:val="00AE0ED2"/>
    <w:rsid w:val="00AE25F2"/>
    <w:rsid w:val="00AE39F4"/>
    <w:rsid w:val="00AF05F0"/>
    <w:rsid w:val="00AF3B66"/>
    <w:rsid w:val="00B022E0"/>
    <w:rsid w:val="00B11EFB"/>
    <w:rsid w:val="00B154CE"/>
    <w:rsid w:val="00B20BB9"/>
    <w:rsid w:val="00B247D5"/>
    <w:rsid w:val="00B2711E"/>
    <w:rsid w:val="00B32AC9"/>
    <w:rsid w:val="00B33EA9"/>
    <w:rsid w:val="00B35094"/>
    <w:rsid w:val="00B3531C"/>
    <w:rsid w:val="00B4160C"/>
    <w:rsid w:val="00B64F61"/>
    <w:rsid w:val="00B714A4"/>
    <w:rsid w:val="00B7254E"/>
    <w:rsid w:val="00B77109"/>
    <w:rsid w:val="00B86671"/>
    <w:rsid w:val="00B903B9"/>
    <w:rsid w:val="00B92FB3"/>
    <w:rsid w:val="00B96347"/>
    <w:rsid w:val="00BC043F"/>
    <w:rsid w:val="00BD00E7"/>
    <w:rsid w:val="00BD3A99"/>
    <w:rsid w:val="00BE01EC"/>
    <w:rsid w:val="00BE57EC"/>
    <w:rsid w:val="00BF6D40"/>
    <w:rsid w:val="00C000E0"/>
    <w:rsid w:val="00C01658"/>
    <w:rsid w:val="00C027AF"/>
    <w:rsid w:val="00C12BBC"/>
    <w:rsid w:val="00C20A18"/>
    <w:rsid w:val="00C26D82"/>
    <w:rsid w:val="00C30ADB"/>
    <w:rsid w:val="00C34E3C"/>
    <w:rsid w:val="00C357B0"/>
    <w:rsid w:val="00C46437"/>
    <w:rsid w:val="00C47E94"/>
    <w:rsid w:val="00C52684"/>
    <w:rsid w:val="00C54632"/>
    <w:rsid w:val="00C61933"/>
    <w:rsid w:val="00C64322"/>
    <w:rsid w:val="00C77503"/>
    <w:rsid w:val="00C815F8"/>
    <w:rsid w:val="00C95947"/>
    <w:rsid w:val="00CA1930"/>
    <w:rsid w:val="00CA4ED7"/>
    <w:rsid w:val="00CA5284"/>
    <w:rsid w:val="00CB4EC3"/>
    <w:rsid w:val="00CC5C07"/>
    <w:rsid w:val="00CC6D21"/>
    <w:rsid w:val="00CE58B4"/>
    <w:rsid w:val="00CF2AE1"/>
    <w:rsid w:val="00CF38FB"/>
    <w:rsid w:val="00CF4F79"/>
    <w:rsid w:val="00D0010A"/>
    <w:rsid w:val="00D00BDA"/>
    <w:rsid w:val="00D04615"/>
    <w:rsid w:val="00D05663"/>
    <w:rsid w:val="00D13D2B"/>
    <w:rsid w:val="00D21CD8"/>
    <w:rsid w:val="00D36988"/>
    <w:rsid w:val="00D41167"/>
    <w:rsid w:val="00D4145D"/>
    <w:rsid w:val="00D460D9"/>
    <w:rsid w:val="00D60B22"/>
    <w:rsid w:val="00D63BD1"/>
    <w:rsid w:val="00D653C8"/>
    <w:rsid w:val="00D65EE9"/>
    <w:rsid w:val="00D70462"/>
    <w:rsid w:val="00D710D3"/>
    <w:rsid w:val="00D77943"/>
    <w:rsid w:val="00D84C8A"/>
    <w:rsid w:val="00D9083D"/>
    <w:rsid w:val="00D97402"/>
    <w:rsid w:val="00D975E5"/>
    <w:rsid w:val="00DA6E89"/>
    <w:rsid w:val="00DB17CA"/>
    <w:rsid w:val="00DB42E5"/>
    <w:rsid w:val="00DB7023"/>
    <w:rsid w:val="00DC5C77"/>
    <w:rsid w:val="00DE29FA"/>
    <w:rsid w:val="00DE3303"/>
    <w:rsid w:val="00DE7731"/>
    <w:rsid w:val="00E00498"/>
    <w:rsid w:val="00E101E0"/>
    <w:rsid w:val="00E12724"/>
    <w:rsid w:val="00E3077B"/>
    <w:rsid w:val="00E34A40"/>
    <w:rsid w:val="00E351BC"/>
    <w:rsid w:val="00E379BE"/>
    <w:rsid w:val="00E437FC"/>
    <w:rsid w:val="00E47A0E"/>
    <w:rsid w:val="00E516B7"/>
    <w:rsid w:val="00E518C6"/>
    <w:rsid w:val="00E56696"/>
    <w:rsid w:val="00E57DD3"/>
    <w:rsid w:val="00E64244"/>
    <w:rsid w:val="00E64C33"/>
    <w:rsid w:val="00E65005"/>
    <w:rsid w:val="00E77650"/>
    <w:rsid w:val="00E823B9"/>
    <w:rsid w:val="00E8249A"/>
    <w:rsid w:val="00E839BB"/>
    <w:rsid w:val="00E84EF5"/>
    <w:rsid w:val="00E85607"/>
    <w:rsid w:val="00E96B34"/>
    <w:rsid w:val="00EA7957"/>
    <w:rsid w:val="00EB0CAC"/>
    <w:rsid w:val="00EB208E"/>
    <w:rsid w:val="00EB2F74"/>
    <w:rsid w:val="00EB45DE"/>
    <w:rsid w:val="00EC3FEA"/>
    <w:rsid w:val="00ED3DB6"/>
    <w:rsid w:val="00EE3011"/>
    <w:rsid w:val="00EF1A25"/>
    <w:rsid w:val="00EF3053"/>
    <w:rsid w:val="00EF685F"/>
    <w:rsid w:val="00F00A65"/>
    <w:rsid w:val="00F138B2"/>
    <w:rsid w:val="00F15B42"/>
    <w:rsid w:val="00F16660"/>
    <w:rsid w:val="00F17D20"/>
    <w:rsid w:val="00F20AA2"/>
    <w:rsid w:val="00F231B1"/>
    <w:rsid w:val="00F23EE7"/>
    <w:rsid w:val="00F263C4"/>
    <w:rsid w:val="00F3247D"/>
    <w:rsid w:val="00F32904"/>
    <w:rsid w:val="00F3343A"/>
    <w:rsid w:val="00F3437D"/>
    <w:rsid w:val="00F35385"/>
    <w:rsid w:val="00F40A7A"/>
    <w:rsid w:val="00F47FE0"/>
    <w:rsid w:val="00F512A3"/>
    <w:rsid w:val="00F6602B"/>
    <w:rsid w:val="00F813A7"/>
    <w:rsid w:val="00FB6017"/>
    <w:rsid w:val="00FB74EF"/>
    <w:rsid w:val="00FC2BB6"/>
    <w:rsid w:val="00FC52C8"/>
    <w:rsid w:val="00FE0AE8"/>
    <w:rsid w:val="00FE29AF"/>
    <w:rsid w:val="00FE34B3"/>
    <w:rsid w:val="00FF44D5"/>
    <w:rsid w:val="05570E46"/>
    <w:rsid w:val="06C55A1C"/>
    <w:rsid w:val="08CA33EE"/>
    <w:rsid w:val="0B993668"/>
    <w:rsid w:val="10DD435A"/>
    <w:rsid w:val="11A45681"/>
    <w:rsid w:val="19F70FCE"/>
    <w:rsid w:val="1A747272"/>
    <w:rsid w:val="1CA2792D"/>
    <w:rsid w:val="1D235DF1"/>
    <w:rsid w:val="201138C4"/>
    <w:rsid w:val="210B0E55"/>
    <w:rsid w:val="247F6CB2"/>
    <w:rsid w:val="24D2519B"/>
    <w:rsid w:val="29E05826"/>
    <w:rsid w:val="2D58469E"/>
    <w:rsid w:val="2E113ED9"/>
    <w:rsid w:val="2E702641"/>
    <w:rsid w:val="308D79F3"/>
    <w:rsid w:val="30E433CD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AB2797E"/>
    <w:rsid w:val="4B504A8C"/>
    <w:rsid w:val="4C673AC1"/>
    <w:rsid w:val="4D28414F"/>
    <w:rsid w:val="4F612486"/>
    <w:rsid w:val="543E22EC"/>
    <w:rsid w:val="571429C0"/>
    <w:rsid w:val="57E92162"/>
    <w:rsid w:val="59093B2D"/>
    <w:rsid w:val="5C322E3E"/>
    <w:rsid w:val="5EF91EF5"/>
    <w:rsid w:val="63C84857"/>
    <w:rsid w:val="64D671EC"/>
    <w:rsid w:val="65094FA5"/>
    <w:rsid w:val="65766A8B"/>
    <w:rsid w:val="6B476B5E"/>
    <w:rsid w:val="6D3223CF"/>
    <w:rsid w:val="6F8512DE"/>
    <w:rsid w:val="6F98134D"/>
    <w:rsid w:val="6FD40E6B"/>
    <w:rsid w:val="70CE2EF0"/>
    <w:rsid w:val="73FB776C"/>
    <w:rsid w:val="758D6A87"/>
    <w:rsid w:val="76F62056"/>
    <w:rsid w:val="786C3056"/>
    <w:rsid w:val="7977316F"/>
    <w:rsid w:val="79A60060"/>
    <w:rsid w:val="7C9306CB"/>
    <w:rsid w:val="7CC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11C89"/>
  <w15:docId w15:val="{33113166-FF04-4565-9932-F7E36599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2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mphasis"/>
    <w:uiPriority w:val="20"/>
    <w:qFormat/>
    <w:rPr>
      <w:color w:val="CC0000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annotation reference"/>
    <w:qFormat/>
    <w:rPr>
      <w:sz w:val="21"/>
      <w:szCs w:val="21"/>
    </w:rPr>
  </w:style>
  <w:style w:type="paragraph" w:customStyle="1" w:styleId="23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3"/>
    <w:link w:val="5Char"/>
    <w:qFormat/>
    <w:pPr>
      <w:numPr>
        <w:ilvl w:val="3"/>
        <w:numId w:val="1"/>
      </w:numPr>
      <w:tabs>
        <w:tab w:val="clear" w:pos="846"/>
        <w:tab w:val="left" w:pos="420"/>
      </w:tabs>
      <w:spacing w:beforeLines="10" w:before="31" w:afterLines="10" w:after="31" w:line="288" w:lineRule="auto"/>
      <w:ind w:left="420"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3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3"/>
    <w:qFormat/>
    <w:rPr>
      <w:rFonts w:cs="宋体"/>
      <w:kern w:val="2"/>
      <w:sz w:val="21"/>
    </w:rPr>
  </w:style>
  <w:style w:type="paragraph" w:customStyle="1" w:styleId="6code">
    <w:name w:val="6code"/>
    <w:basedOn w:val="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3">
    <w:name w:val="列出段落1"/>
    <w:basedOn w:val="a"/>
    <w:uiPriority w:val="99"/>
    <w:pPr>
      <w:ind w:firstLineChars="200" w:firstLine="420"/>
    </w:pPr>
  </w:style>
  <w:style w:type="character" w:customStyle="1" w:styleId="pln">
    <w:name w:val="pln"/>
    <w:basedOn w:val="a0"/>
  </w:style>
  <w:style w:type="character" w:customStyle="1" w:styleId="tag">
    <w:name w:val="tag"/>
    <w:basedOn w:val="a0"/>
  </w:style>
  <w:style w:type="character" w:customStyle="1" w:styleId="atn">
    <w:name w:val="atn"/>
    <w:basedOn w:val="a0"/>
  </w:style>
  <w:style w:type="character" w:customStyle="1" w:styleId="pun">
    <w:name w:val="pun"/>
    <w:basedOn w:val="a0"/>
  </w:style>
  <w:style w:type="character" w:customStyle="1" w:styleId="atv">
    <w:name w:val="atv"/>
    <w:basedOn w:val="a0"/>
  </w:style>
  <w:style w:type="character" w:customStyle="1" w:styleId="com">
    <w:name w:val="com"/>
    <w:basedOn w:val="a0"/>
  </w:style>
  <w:style w:type="character" w:customStyle="1" w:styleId="str">
    <w:name w:val="str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14">
    <w:name w:val="明显强调1"/>
    <w:basedOn w:val="a0"/>
    <w:uiPriority w:val="21"/>
    <w:qFormat/>
    <w:rPr>
      <w:i/>
      <w:iCs/>
      <w:color w:val="5B9BD5" w:themeColor="accent1"/>
    </w:rPr>
  </w:style>
  <w:style w:type="table" w:styleId="4-3">
    <w:name w:val="Grid Table 4 Accent 3"/>
    <w:basedOn w:val="a1"/>
    <w:uiPriority w:val="49"/>
    <w:rsid w:val="004712F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mirrors.aliyun.com/repo/Centos-6.rep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3B3CA0-4EC0-6447-925B-D973885962C2}" type="doc">
      <dgm:prSet loTypeId="urn:microsoft.com/office/officeart/2005/8/layout/venn2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1FA3DF73-AC5E-E140-B4A6-FC517A01D7E9}">
      <dgm:prSet phldrT="[文本]"/>
      <dgm:spPr/>
      <dgm:t>
        <a:bodyPr/>
        <a:lstStyle/>
        <a:p>
          <a:r>
            <a:rPr lang="en-US" altLang="zh-CN"/>
            <a:t>SDK</a:t>
          </a:r>
          <a:r>
            <a:rPr lang="zh-CN" altLang="en-US"/>
            <a:t>、</a:t>
          </a:r>
          <a:r>
            <a:rPr lang="en-US" altLang="zh-CN"/>
            <a:t>API</a:t>
          </a:r>
          <a:endParaRPr lang="zh-CN" altLang="en-US"/>
        </a:p>
      </dgm:t>
    </dgm:pt>
    <dgm:pt modelId="{A072AE89-2BD6-2849-813E-69B14FAAD20C}" type="parTrans" cxnId="{209A5823-4309-5442-90BB-8C697292FFC9}">
      <dgm:prSet/>
      <dgm:spPr/>
      <dgm:t>
        <a:bodyPr/>
        <a:lstStyle/>
        <a:p>
          <a:endParaRPr lang="zh-CN" altLang="en-US"/>
        </a:p>
      </dgm:t>
    </dgm:pt>
    <dgm:pt modelId="{05DA1915-4F40-8447-82A1-78AC2EF62346}" type="sibTrans" cxnId="{209A5823-4309-5442-90BB-8C697292FFC9}">
      <dgm:prSet/>
      <dgm:spPr/>
      <dgm:t>
        <a:bodyPr/>
        <a:lstStyle/>
        <a:p>
          <a:endParaRPr lang="zh-CN" altLang="en-US"/>
        </a:p>
      </dgm:t>
    </dgm:pt>
    <dgm:pt modelId="{E4E03534-366E-9D4D-A054-4AD4CFFC5E2D}">
      <dgm:prSet phldrT="[文本]"/>
      <dgm:spPr/>
      <dgm:t>
        <a:bodyPr/>
        <a:lstStyle/>
        <a:p>
          <a:r>
            <a:rPr lang="zh-CN" altLang="en-US"/>
            <a:t>系统调用接口</a:t>
          </a:r>
        </a:p>
      </dgm:t>
    </dgm:pt>
    <dgm:pt modelId="{71A396D8-80D5-504C-8063-A5F5D6DE9396}" type="parTrans" cxnId="{5E909C61-20AF-C84C-8F41-F86E301D4494}">
      <dgm:prSet/>
      <dgm:spPr/>
      <dgm:t>
        <a:bodyPr/>
        <a:lstStyle/>
        <a:p>
          <a:endParaRPr lang="zh-CN" altLang="en-US"/>
        </a:p>
      </dgm:t>
    </dgm:pt>
    <dgm:pt modelId="{5A169220-54F3-F74B-B09B-6122879EE0DE}" type="sibTrans" cxnId="{5E909C61-20AF-C84C-8F41-F86E301D4494}">
      <dgm:prSet/>
      <dgm:spPr/>
      <dgm:t>
        <a:bodyPr/>
        <a:lstStyle/>
        <a:p>
          <a:endParaRPr lang="zh-CN" altLang="en-US"/>
        </a:p>
      </dgm:t>
    </dgm:pt>
    <dgm:pt modelId="{8E49C796-EF0E-EA48-BAE4-573C21400361}">
      <dgm:prSet phldrT="[文本]"/>
      <dgm:spPr/>
      <dgm:t>
        <a:bodyPr/>
        <a:lstStyle/>
        <a:p>
          <a:r>
            <a:rPr lang="zh-CN" altLang="en-US"/>
            <a:t>操作系统内核</a:t>
          </a:r>
        </a:p>
      </dgm:t>
    </dgm:pt>
    <dgm:pt modelId="{CC37FEDB-290B-3545-A97E-A4829BF2AB6F}" type="parTrans" cxnId="{5C723A51-22DD-A644-AC1A-2CB3D33482EC}">
      <dgm:prSet/>
      <dgm:spPr/>
      <dgm:t>
        <a:bodyPr/>
        <a:lstStyle/>
        <a:p>
          <a:endParaRPr lang="zh-CN" altLang="en-US"/>
        </a:p>
      </dgm:t>
    </dgm:pt>
    <dgm:pt modelId="{24D4FA86-B536-B241-AF45-5C1EBA2B8CA0}" type="sibTrans" cxnId="{5C723A51-22DD-A644-AC1A-2CB3D33482EC}">
      <dgm:prSet/>
      <dgm:spPr/>
      <dgm:t>
        <a:bodyPr/>
        <a:lstStyle/>
        <a:p>
          <a:endParaRPr lang="zh-CN" altLang="en-US"/>
        </a:p>
      </dgm:t>
    </dgm:pt>
    <dgm:pt modelId="{C82F7081-2621-6B40-8568-1A9DCC1AA24A}">
      <dgm:prSet phldrT="[文本]"/>
      <dgm:spPr/>
      <dgm:t>
        <a:bodyPr/>
        <a:lstStyle/>
        <a:p>
          <a:r>
            <a:rPr lang="zh-CN" altLang="en-US"/>
            <a:t>硬件</a:t>
          </a:r>
        </a:p>
      </dgm:t>
    </dgm:pt>
    <dgm:pt modelId="{75A6B8AF-0E10-A346-8D6D-74427212A2F7}" type="parTrans" cxnId="{CF0D5704-7B51-4C4F-B598-239C14E66D83}">
      <dgm:prSet/>
      <dgm:spPr/>
      <dgm:t>
        <a:bodyPr/>
        <a:lstStyle/>
        <a:p>
          <a:endParaRPr lang="zh-CN" altLang="en-US"/>
        </a:p>
      </dgm:t>
    </dgm:pt>
    <dgm:pt modelId="{C9DBF3A1-4DF9-F346-BF71-4150D5F97C6C}" type="sibTrans" cxnId="{CF0D5704-7B51-4C4F-B598-239C14E66D83}">
      <dgm:prSet/>
      <dgm:spPr/>
      <dgm:t>
        <a:bodyPr/>
        <a:lstStyle/>
        <a:p>
          <a:endParaRPr lang="zh-CN" altLang="en-US"/>
        </a:p>
      </dgm:t>
    </dgm:pt>
    <dgm:pt modelId="{5AD653CE-C2CE-E545-A483-76D909D9AC4B}">
      <dgm:prSet/>
      <dgm:spPr/>
      <dgm:t>
        <a:bodyPr/>
        <a:lstStyle/>
        <a:p>
          <a:r>
            <a:rPr lang="zh-CN" altLang="en-US"/>
            <a:t>应用软件</a:t>
          </a:r>
        </a:p>
      </dgm:t>
    </dgm:pt>
    <dgm:pt modelId="{4AF869DF-CB4B-D644-A5E2-364478EF2955}" type="parTrans" cxnId="{F0D1F14B-B312-424D-A753-E9D5E6790C82}">
      <dgm:prSet/>
      <dgm:spPr/>
    </dgm:pt>
    <dgm:pt modelId="{8E427DEF-3263-174D-8218-3B96D7D333E2}" type="sibTrans" cxnId="{F0D1F14B-B312-424D-A753-E9D5E6790C82}">
      <dgm:prSet/>
      <dgm:spPr/>
    </dgm:pt>
    <dgm:pt modelId="{65D80D9B-55CF-074E-897A-1212BF7298EA}" type="pres">
      <dgm:prSet presAssocID="{0B3B3CA0-4EC0-6447-925B-D973885962C2}" presName="Name0" presStyleCnt="0">
        <dgm:presLayoutVars>
          <dgm:chMax val="7"/>
          <dgm:resizeHandles val="exact"/>
        </dgm:presLayoutVars>
      </dgm:prSet>
      <dgm:spPr/>
    </dgm:pt>
    <dgm:pt modelId="{2AC5A0DD-2324-1641-A6DC-33505ED44C76}" type="pres">
      <dgm:prSet presAssocID="{0B3B3CA0-4EC0-6447-925B-D973885962C2}" presName="comp1" presStyleCnt="0"/>
      <dgm:spPr/>
    </dgm:pt>
    <dgm:pt modelId="{A7FF9766-DA0D-8B42-BD2B-B6852763CC57}" type="pres">
      <dgm:prSet presAssocID="{0B3B3CA0-4EC0-6447-925B-D973885962C2}" presName="circle1" presStyleLbl="node1" presStyleIdx="0" presStyleCnt="5"/>
      <dgm:spPr/>
    </dgm:pt>
    <dgm:pt modelId="{39AFD91B-977E-7A43-BE1E-54A2D82C910A}" type="pres">
      <dgm:prSet presAssocID="{0B3B3CA0-4EC0-6447-925B-D973885962C2}" presName="c1text" presStyleLbl="node1" presStyleIdx="0" presStyleCnt="5">
        <dgm:presLayoutVars>
          <dgm:bulletEnabled val="1"/>
        </dgm:presLayoutVars>
      </dgm:prSet>
      <dgm:spPr/>
    </dgm:pt>
    <dgm:pt modelId="{F185729F-F8B6-3F4E-BF0F-832DEE5891FF}" type="pres">
      <dgm:prSet presAssocID="{0B3B3CA0-4EC0-6447-925B-D973885962C2}" presName="comp2" presStyleCnt="0"/>
      <dgm:spPr/>
    </dgm:pt>
    <dgm:pt modelId="{CD0FA22E-E663-F946-A470-8E2CEC5B8949}" type="pres">
      <dgm:prSet presAssocID="{0B3B3CA0-4EC0-6447-925B-D973885962C2}" presName="circle2" presStyleLbl="node1" presStyleIdx="1" presStyleCnt="5"/>
      <dgm:spPr/>
    </dgm:pt>
    <dgm:pt modelId="{0A388F31-F3BE-1F47-8A8C-7D08702E7025}" type="pres">
      <dgm:prSet presAssocID="{0B3B3CA0-4EC0-6447-925B-D973885962C2}" presName="c2text" presStyleLbl="node1" presStyleIdx="1" presStyleCnt="5">
        <dgm:presLayoutVars>
          <dgm:bulletEnabled val="1"/>
        </dgm:presLayoutVars>
      </dgm:prSet>
      <dgm:spPr/>
    </dgm:pt>
    <dgm:pt modelId="{96578E3D-BD80-5C4E-8E15-B95A0898AACE}" type="pres">
      <dgm:prSet presAssocID="{0B3B3CA0-4EC0-6447-925B-D973885962C2}" presName="comp3" presStyleCnt="0"/>
      <dgm:spPr/>
    </dgm:pt>
    <dgm:pt modelId="{8FDD43BD-AEEC-2442-97D9-F16653039680}" type="pres">
      <dgm:prSet presAssocID="{0B3B3CA0-4EC0-6447-925B-D973885962C2}" presName="circle3" presStyleLbl="node1" presStyleIdx="2" presStyleCnt="5"/>
      <dgm:spPr/>
    </dgm:pt>
    <dgm:pt modelId="{ABD61DEC-E4CA-BB43-911E-D325422E6BF9}" type="pres">
      <dgm:prSet presAssocID="{0B3B3CA0-4EC0-6447-925B-D973885962C2}" presName="c3text" presStyleLbl="node1" presStyleIdx="2" presStyleCnt="5">
        <dgm:presLayoutVars>
          <dgm:bulletEnabled val="1"/>
        </dgm:presLayoutVars>
      </dgm:prSet>
      <dgm:spPr/>
    </dgm:pt>
    <dgm:pt modelId="{338AE28A-4AE8-5B47-B44F-5783F2C841B7}" type="pres">
      <dgm:prSet presAssocID="{0B3B3CA0-4EC0-6447-925B-D973885962C2}" presName="comp4" presStyleCnt="0"/>
      <dgm:spPr/>
    </dgm:pt>
    <dgm:pt modelId="{019D7CE7-631B-F249-8892-0FFBCBBBE3E5}" type="pres">
      <dgm:prSet presAssocID="{0B3B3CA0-4EC0-6447-925B-D973885962C2}" presName="circle4" presStyleLbl="node1" presStyleIdx="3" presStyleCnt="5"/>
      <dgm:spPr/>
    </dgm:pt>
    <dgm:pt modelId="{1D99D915-AEBD-4146-AEA2-8279288F2B0B}" type="pres">
      <dgm:prSet presAssocID="{0B3B3CA0-4EC0-6447-925B-D973885962C2}" presName="c4text" presStyleLbl="node1" presStyleIdx="3" presStyleCnt="5">
        <dgm:presLayoutVars>
          <dgm:bulletEnabled val="1"/>
        </dgm:presLayoutVars>
      </dgm:prSet>
      <dgm:spPr/>
    </dgm:pt>
    <dgm:pt modelId="{4AB82440-4894-9B47-A524-30148ED65044}" type="pres">
      <dgm:prSet presAssocID="{0B3B3CA0-4EC0-6447-925B-D973885962C2}" presName="comp5" presStyleCnt="0"/>
      <dgm:spPr/>
    </dgm:pt>
    <dgm:pt modelId="{FB91006E-5C93-374D-88D3-8616C478E2D2}" type="pres">
      <dgm:prSet presAssocID="{0B3B3CA0-4EC0-6447-925B-D973885962C2}" presName="circle5" presStyleLbl="node1" presStyleIdx="4" presStyleCnt="5"/>
      <dgm:spPr/>
    </dgm:pt>
    <dgm:pt modelId="{DAF97640-19D4-104A-85DD-6362AA8E04C8}" type="pres">
      <dgm:prSet presAssocID="{0B3B3CA0-4EC0-6447-925B-D973885962C2}" presName="c5text" presStyleLbl="node1" presStyleIdx="4" presStyleCnt="5">
        <dgm:presLayoutVars>
          <dgm:bulletEnabled val="1"/>
        </dgm:presLayoutVars>
      </dgm:prSet>
      <dgm:spPr/>
    </dgm:pt>
  </dgm:ptLst>
  <dgm:cxnLst>
    <dgm:cxn modelId="{CF0D5704-7B51-4C4F-B598-239C14E66D83}" srcId="{0B3B3CA0-4EC0-6447-925B-D973885962C2}" destId="{C82F7081-2621-6B40-8568-1A9DCC1AA24A}" srcOrd="4" destOrd="0" parTransId="{75A6B8AF-0E10-A346-8D6D-74427212A2F7}" sibTransId="{C9DBF3A1-4DF9-F346-BF71-4150D5F97C6C}"/>
    <dgm:cxn modelId="{E954D705-0C78-4C4D-9429-B6B2EE969992}" type="presOf" srcId="{C82F7081-2621-6B40-8568-1A9DCC1AA24A}" destId="{DAF97640-19D4-104A-85DD-6362AA8E04C8}" srcOrd="1" destOrd="0" presId="urn:microsoft.com/office/officeart/2005/8/layout/venn2"/>
    <dgm:cxn modelId="{30388F10-F3DE-104F-B99B-5896E7EC0CAE}" type="presOf" srcId="{5AD653CE-C2CE-E545-A483-76D909D9AC4B}" destId="{39AFD91B-977E-7A43-BE1E-54A2D82C910A}" srcOrd="1" destOrd="0" presId="urn:microsoft.com/office/officeart/2005/8/layout/venn2"/>
    <dgm:cxn modelId="{C7F4C616-C5A1-A140-A1AD-7AAB0890A619}" type="presOf" srcId="{E4E03534-366E-9D4D-A054-4AD4CFFC5E2D}" destId="{8FDD43BD-AEEC-2442-97D9-F16653039680}" srcOrd="0" destOrd="0" presId="urn:microsoft.com/office/officeart/2005/8/layout/venn2"/>
    <dgm:cxn modelId="{209A5823-4309-5442-90BB-8C697292FFC9}" srcId="{0B3B3CA0-4EC0-6447-925B-D973885962C2}" destId="{1FA3DF73-AC5E-E140-B4A6-FC517A01D7E9}" srcOrd="1" destOrd="0" parTransId="{A072AE89-2BD6-2849-813E-69B14FAAD20C}" sibTransId="{05DA1915-4F40-8447-82A1-78AC2EF62346}"/>
    <dgm:cxn modelId="{89F7BB34-B771-2E42-8F63-24E6740E0357}" type="presOf" srcId="{C82F7081-2621-6B40-8568-1A9DCC1AA24A}" destId="{FB91006E-5C93-374D-88D3-8616C478E2D2}" srcOrd="0" destOrd="0" presId="urn:microsoft.com/office/officeart/2005/8/layout/venn2"/>
    <dgm:cxn modelId="{5E909C61-20AF-C84C-8F41-F86E301D4494}" srcId="{0B3B3CA0-4EC0-6447-925B-D973885962C2}" destId="{E4E03534-366E-9D4D-A054-4AD4CFFC5E2D}" srcOrd="2" destOrd="0" parTransId="{71A396D8-80D5-504C-8063-A5F5D6DE9396}" sibTransId="{5A169220-54F3-F74B-B09B-6122879EE0DE}"/>
    <dgm:cxn modelId="{DCBA756B-D015-A44A-ABA9-FC987A88CBDF}" type="presOf" srcId="{E4E03534-366E-9D4D-A054-4AD4CFFC5E2D}" destId="{ABD61DEC-E4CA-BB43-911E-D325422E6BF9}" srcOrd="1" destOrd="0" presId="urn:microsoft.com/office/officeart/2005/8/layout/venn2"/>
    <dgm:cxn modelId="{F0D1F14B-B312-424D-A753-E9D5E6790C82}" srcId="{0B3B3CA0-4EC0-6447-925B-D973885962C2}" destId="{5AD653CE-C2CE-E545-A483-76D909D9AC4B}" srcOrd="0" destOrd="0" parTransId="{4AF869DF-CB4B-D644-A5E2-364478EF2955}" sibTransId="{8E427DEF-3263-174D-8218-3B96D7D333E2}"/>
    <dgm:cxn modelId="{5C723A51-22DD-A644-AC1A-2CB3D33482EC}" srcId="{0B3B3CA0-4EC0-6447-925B-D973885962C2}" destId="{8E49C796-EF0E-EA48-BAE4-573C21400361}" srcOrd="3" destOrd="0" parTransId="{CC37FEDB-290B-3545-A97E-A4829BF2AB6F}" sibTransId="{24D4FA86-B536-B241-AF45-5C1EBA2B8CA0}"/>
    <dgm:cxn modelId="{11323A76-8D63-EF46-92F3-E55EA2938187}" type="presOf" srcId="{8E49C796-EF0E-EA48-BAE4-573C21400361}" destId="{1D99D915-AEBD-4146-AEA2-8279288F2B0B}" srcOrd="1" destOrd="0" presId="urn:microsoft.com/office/officeart/2005/8/layout/venn2"/>
    <dgm:cxn modelId="{7BFFC558-3CA2-1E4F-AA6D-777C496C4387}" type="presOf" srcId="{0B3B3CA0-4EC0-6447-925B-D973885962C2}" destId="{65D80D9B-55CF-074E-897A-1212BF7298EA}" srcOrd="0" destOrd="0" presId="urn:microsoft.com/office/officeart/2005/8/layout/venn2"/>
    <dgm:cxn modelId="{AD48E0A3-3886-FD4C-BBEF-D6C03745327C}" type="presOf" srcId="{1FA3DF73-AC5E-E140-B4A6-FC517A01D7E9}" destId="{CD0FA22E-E663-F946-A470-8E2CEC5B8949}" srcOrd="0" destOrd="0" presId="urn:microsoft.com/office/officeart/2005/8/layout/venn2"/>
    <dgm:cxn modelId="{E1ACE9B9-DC85-CF40-82A2-3A7F4ED2F0CE}" type="presOf" srcId="{8E49C796-EF0E-EA48-BAE4-573C21400361}" destId="{019D7CE7-631B-F249-8892-0FFBCBBBE3E5}" srcOrd="0" destOrd="0" presId="urn:microsoft.com/office/officeart/2005/8/layout/venn2"/>
    <dgm:cxn modelId="{EAED37C9-9CF3-BF43-9A9C-C6F5FDCA25C5}" type="presOf" srcId="{1FA3DF73-AC5E-E140-B4A6-FC517A01D7E9}" destId="{0A388F31-F3BE-1F47-8A8C-7D08702E7025}" srcOrd="1" destOrd="0" presId="urn:microsoft.com/office/officeart/2005/8/layout/venn2"/>
    <dgm:cxn modelId="{9DA65CF3-3336-0145-9226-6A7BEA354673}" type="presOf" srcId="{5AD653CE-C2CE-E545-A483-76D909D9AC4B}" destId="{A7FF9766-DA0D-8B42-BD2B-B6852763CC57}" srcOrd="0" destOrd="0" presId="urn:microsoft.com/office/officeart/2005/8/layout/venn2"/>
    <dgm:cxn modelId="{058C45A8-33E2-6D40-9A3C-93A39D602E69}" type="presParOf" srcId="{65D80D9B-55CF-074E-897A-1212BF7298EA}" destId="{2AC5A0DD-2324-1641-A6DC-33505ED44C76}" srcOrd="0" destOrd="0" presId="urn:microsoft.com/office/officeart/2005/8/layout/venn2"/>
    <dgm:cxn modelId="{A7866FD6-A87B-FC4E-BFBF-CDF883A59C02}" type="presParOf" srcId="{2AC5A0DD-2324-1641-A6DC-33505ED44C76}" destId="{A7FF9766-DA0D-8B42-BD2B-B6852763CC57}" srcOrd="0" destOrd="0" presId="urn:microsoft.com/office/officeart/2005/8/layout/venn2"/>
    <dgm:cxn modelId="{958C4AB9-0112-7845-B8FF-3EA79BB1906E}" type="presParOf" srcId="{2AC5A0DD-2324-1641-A6DC-33505ED44C76}" destId="{39AFD91B-977E-7A43-BE1E-54A2D82C910A}" srcOrd="1" destOrd="0" presId="urn:microsoft.com/office/officeart/2005/8/layout/venn2"/>
    <dgm:cxn modelId="{9D38338E-3EE0-474F-AD47-C3CBA25CE7D2}" type="presParOf" srcId="{65D80D9B-55CF-074E-897A-1212BF7298EA}" destId="{F185729F-F8B6-3F4E-BF0F-832DEE5891FF}" srcOrd="1" destOrd="0" presId="urn:microsoft.com/office/officeart/2005/8/layout/venn2"/>
    <dgm:cxn modelId="{CE32BD34-9B78-1742-85D5-8C3B1847A27B}" type="presParOf" srcId="{F185729F-F8B6-3F4E-BF0F-832DEE5891FF}" destId="{CD0FA22E-E663-F946-A470-8E2CEC5B8949}" srcOrd="0" destOrd="0" presId="urn:microsoft.com/office/officeart/2005/8/layout/venn2"/>
    <dgm:cxn modelId="{AE390A9F-00C3-0C48-B161-13B27E05EA23}" type="presParOf" srcId="{F185729F-F8B6-3F4E-BF0F-832DEE5891FF}" destId="{0A388F31-F3BE-1F47-8A8C-7D08702E7025}" srcOrd="1" destOrd="0" presId="urn:microsoft.com/office/officeart/2005/8/layout/venn2"/>
    <dgm:cxn modelId="{415AC746-5379-4B47-B4D3-F776CEFF6AD7}" type="presParOf" srcId="{65D80D9B-55CF-074E-897A-1212BF7298EA}" destId="{96578E3D-BD80-5C4E-8E15-B95A0898AACE}" srcOrd="2" destOrd="0" presId="urn:microsoft.com/office/officeart/2005/8/layout/venn2"/>
    <dgm:cxn modelId="{FEEEDA1D-3AC7-5C4F-BAF6-40F148217058}" type="presParOf" srcId="{96578E3D-BD80-5C4E-8E15-B95A0898AACE}" destId="{8FDD43BD-AEEC-2442-97D9-F16653039680}" srcOrd="0" destOrd="0" presId="urn:microsoft.com/office/officeart/2005/8/layout/venn2"/>
    <dgm:cxn modelId="{3A9CB3CE-7951-DB4E-AD0C-609E156FB375}" type="presParOf" srcId="{96578E3D-BD80-5C4E-8E15-B95A0898AACE}" destId="{ABD61DEC-E4CA-BB43-911E-D325422E6BF9}" srcOrd="1" destOrd="0" presId="urn:microsoft.com/office/officeart/2005/8/layout/venn2"/>
    <dgm:cxn modelId="{34C2E2B4-E235-944D-B533-9687D8EBDE8D}" type="presParOf" srcId="{65D80D9B-55CF-074E-897A-1212BF7298EA}" destId="{338AE28A-4AE8-5B47-B44F-5783F2C841B7}" srcOrd="3" destOrd="0" presId="urn:microsoft.com/office/officeart/2005/8/layout/venn2"/>
    <dgm:cxn modelId="{692220F8-8079-254E-9359-D092D56CB576}" type="presParOf" srcId="{338AE28A-4AE8-5B47-B44F-5783F2C841B7}" destId="{019D7CE7-631B-F249-8892-0FFBCBBBE3E5}" srcOrd="0" destOrd="0" presId="urn:microsoft.com/office/officeart/2005/8/layout/venn2"/>
    <dgm:cxn modelId="{39581447-7C54-ED44-87C8-381AC6AEF8E7}" type="presParOf" srcId="{338AE28A-4AE8-5B47-B44F-5783F2C841B7}" destId="{1D99D915-AEBD-4146-AEA2-8279288F2B0B}" srcOrd="1" destOrd="0" presId="urn:microsoft.com/office/officeart/2005/8/layout/venn2"/>
    <dgm:cxn modelId="{2A399793-55F0-2B4D-A8E0-C1FC91CA5304}" type="presParOf" srcId="{65D80D9B-55CF-074E-897A-1212BF7298EA}" destId="{4AB82440-4894-9B47-A524-30148ED65044}" srcOrd="4" destOrd="0" presId="urn:microsoft.com/office/officeart/2005/8/layout/venn2"/>
    <dgm:cxn modelId="{7630E81D-3E14-3C48-842D-7C2A163A88D6}" type="presParOf" srcId="{4AB82440-4894-9B47-A524-30148ED65044}" destId="{FB91006E-5C93-374D-88D3-8616C478E2D2}" srcOrd="0" destOrd="0" presId="urn:microsoft.com/office/officeart/2005/8/layout/venn2"/>
    <dgm:cxn modelId="{3FD8716A-A353-A44D-949D-FAB61E31C966}" type="presParOf" srcId="{4AB82440-4894-9B47-A524-30148ED65044}" destId="{DAF97640-19D4-104A-85DD-6362AA8E04C8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FF9766-DA0D-8B42-BD2B-B6852763CC57}">
      <dsp:nvSpPr>
        <dsp:cNvPr id="0" name=""/>
        <dsp:cNvSpPr/>
      </dsp:nvSpPr>
      <dsp:spPr>
        <a:xfrm>
          <a:off x="1143000" y="0"/>
          <a:ext cx="3200400" cy="320040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应用软件</a:t>
          </a:r>
        </a:p>
      </dsp:txBody>
      <dsp:txXfrm>
        <a:off x="2143125" y="160020"/>
        <a:ext cx="1200150" cy="320040"/>
      </dsp:txXfrm>
    </dsp:sp>
    <dsp:sp modelId="{CD0FA22E-E663-F946-A470-8E2CEC5B8949}">
      <dsp:nvSpPr>
        <dsp:cNvPr id="0" name=""/>
        <dsp:cNvSpPr/>
      </dsp:nvSpPr>
      <dsp:spPr>
        <a:xfrm>
          <a:off x="1383029" y="480059"/>
          <a:ext cx="2720340" cy="2720340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SDK</a:t>
          </a:r>
          <a:r>
            <a:rPr lang="zh-CN" altLang="en-US" sz="1000" kern="1200"/>
            <a:t>、</a:t>
          </a:r>
          <a:r>
            <a:rPr lang="en-US" altLang="zh-CN" sz="1000" kern="1200"/>
            <a:t>API</a:t>
          </a:r>
          <a:endParaRPr lang="zh-CN" altLang="en-US" sz="1000" kern="1200"/>
        </a:p>
      </dsp:txBody>
      <dsp:txXfrm>
        <a:off x="2156626" y="636479"/>
        <a:ext cx="1173146" cy="312839"/>
      </dsp:txXfrm>
    </dsp:sp>
    <dsp:sp modelId="{8FDD43BD-AEEC-2442-97D9-F16653039680}">
      <dsp:nvSpPr>
        <dsp:cNvPr id="0" name=""/>
        <dsp:cNvSpPr/>
      </dsp:nvSpPr>
      <dsp:spPr>
        <a:xfrm>
          <a:off x="1623059" y="960119"/>
          <a:ext cx="2240280" cy="2240280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系统调用接口</a:t>
          </a:r>
        </a:p>
      </dsp:txBody>
      <dsp:txXfrm>
        <a:off x="2163527" y="1114699"/>
        <a:ext cx="1159344" cy="309158"/>
      </dsp:txXfrm>
    </dsp:sp>
    <dsp:sp modelId="{019D7CE7-631B-F249-8892-0FFBCBBBE3E5}">
      <dsp:nvSpPr>
        <dsp:cNvPr id="0" name=""/>
        <dsp:cNvSpPr/>
      </dsp:nvSpPr>
      <dsp:spPr>
        <a:xfrm>
          <a:off x="1863090" y="1440179"/>
          <a:ext cx="1760220" cy="1760220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操作系统内核</a:t>
          </a:r>
        </a:p>
      </dsp:txBody>
      <dsp:txXfrm>
        <a:off x="2267940" y="1598599"/>
        <a:ext cx="950518" cy="316839"/>
      </dsp:txXfrm>
    </dsp:sp>
    <dsp:sp modelId="{FB91006E-5C93-374D-88D3-8616C478E2D2}">
      <dsp:nvSpPr>
        <dsp:cNvPr id="0" name=""/>
        <dsp:cNvSpPr/>
      </dsp:nvSpPr>
      <dsp:spPr>
        <a:xfrm>
          <a:off x="2103120" y="1920240"/>
          <a:ext cx="1280160" cy="1280160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硬件</a:t>
          </a:r>
        </a:p>
      </dsp:txBody>
      <dsp:txXfrm>
        <a:off x="2290595" y="2240280"/>
        <a:ext cx="905209" cy="640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515</TotalTime>
  <Pages>12</Pages>
  <Words>867</Words>
  <Characters>4947</Characters>
  <Application>Microsoft Office Word</Application>
  <DocSecurity>0</DocSecurity>
  <Lines>41</Lines>
  <Paragraphs>11</Paragraphs>
  <ScaleCrop>false</ScaleCrop>
  <Company>itcast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1</cp:lastModifiedBy>
  <cp:revision>72</cp:revision>
  <cp:lastPrinted>2411-12-31T15:59:00Z</cp:lastPrinted>
  <dcterms:created xsi:type="dcterms:W3CDTF">2018-03-01T09:21:00Z</dcterms:created>
  <dcterms:modified xsi:type="dcterms:W3CDTF">2018-03-17T03:24:00Z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